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color w:val="FF0000"/>
          <w:sz w:val="72"/>
          <w:szCs w:val="72"/>
          <w:lang w:val="en-US" w:eastAsia="zh-CN"/>
        </w:rPr>
      </w:pPr>
      <w:r>
        <w:rPr>
          <w:rFonts w:hint="eastAsia"/>
          <w:color w:val="FF0000"/>
          <w:sz w:val="72"/>
          <w:szCs w:val="72"/>
          <w:lang w:val="en-US" w:eastAsia="zh-CN"/>
        </w:rPr>
        <w:t>第一章</w:t>
      </w:r>
    </w:p>
    <w:p>
      <w:pPr>
        <w:numPr>
          <w:ilvl w:val="0"/>
          <w:numId w:val="0"/>
        </w:numPr>
        <w:ind w:leftChars="0"/>
        <w:rPr>
          <w:rFonts w:hint="eastAsia"/>
          <w:sz w:val="28"/>
          <w:szCs w:val="28"/>
          <w:lang w:val="en-US" w:eastAsia="zh-CN"/>
        </w:rPr>
      </w:pPr>
      <w:r>
        <w:rPr>
          <w:rFonts w:hint="eastAsia"/>
          <w:sz w:val="28"/>
          <w:szCs w:val="28"/>
          <w:lang w:val="en-US" w:eastAsia="zh-CN"/>
        </w:rPr>
        <w:t>（黑屏状态）</w:t>
      </w:r>
    </w:p>
    <w:p>
      <w:pPr>
        <w:rPr>
          <w:rFonts w:hint="eastAsia"/>
          <w:sz w:val="28"/>
          <w:szCs w:val="28"/>
          <w:lang w:eastAsia="zh-CN"/>
        </w:rPr>
      </w:pPr>
      <w:r>
        <w:rPr>
          <w:rFonts w:hint="eastAsia"/>
          <w:sz w:val="28"/>
          <w:szCs w:val="28"/>
        </w:rPr>
        <w:t>-.--..--.....-./--..----..---../-.-..-----.----/-.......------.-/---.--.-....-../-...-.----.---.-</w:t>
      </w:r>
      <w:r>
        <w:rPr>
          <w:rFonts w:hint="eastAsia"/>
          <w:sz w:val="28"/>
          <w:szCs w:val="28"/>
          <w:lang w:eastAsia="zh-CN"/>
        </w:rPr>
        <w:t>（</w:t>
      </w:r>
      <w:r>
        <w:rPr>
          <w:rFonts w:hint="eastAsia"/>
          <w:sz w:val="28"/>
          <w:szCs w:val="28"/>
          <w:lang w:val="en-US" w:eastAsia="zh-CN"/>
        </w:rPr>
        <w:t>如果可能的话</w:t>
      </w:r>
      <w:r>
        <w:rPr>
          <w:rFonts w:hint="eastAsia"/>
          <w:sz w:val="28"/>
          <w:szCs w:val="28"/>
          <w:lang w:eastAsia="zh-CN"/>
        </w:rPr>
        <w:t>）</w:t>
      </w:r>
    </w:p>
    <w:p>
      <w:pPr>
        <w:rPr>
          <w:rFonts w:hint="eastAsia"/>
          <w:sz w:val="28"/>
          <w:szCs w:val="28"/>
          <w:lang w:eastAsia="zh-CN"/>
        </w:rPr>
      </w:pPr>
      <w:r>
        <w:rPr>
          <w:rFonts w:hint="eastAsia"/>
          <w:sz w:val="28"/>
          <w:szCs w:val="28"/>
          <w:lang w:eastAsia="zh-CN"/>
        </w:rPr>
        <w:t>-...-.------.---/-.-..-.-.-....-/-.-------...-.-（</w:t>
      </w:r>
      <w:r>
        <w:rPr>
          <w:rFonts w:hint="eastAsia"/>
          <w:sz w:val="28"/>
          <w:szCs w:val="28"/>
          <w:lang w:val="en-US" w:eastAsia="zh-CN"/>
        </w:rPr>
        <w:t>请务必</w:t>
      </w:r>
      <w:r>
        <w:rPr>
          <w:rFonts w:hint="eastAsia"/>
          <w:sz w:val="28"/>
          <w:szCs w:val="28"/>
          <w:lang w:eastAsia="zh-CN"/>
        </w:rPr>
        <w:t>）</w:t>
      </w:r>
    </w:p>
    <w:p>
      <w:pPr>
        <w:rPr>
          <w:rFonts w:hint="eastAsia"/>
          <w:sz w:val="28"/>
          <w:szCs w:val="28"/>
          <w:lang w:eastAsia="zh-CN"/>
        </w:rPr>
      </w:pPr>
      <w:r>
        <w:rPr>
          <w:rFonts w:hint="eastAsia"/>
          <w:sz w:val="28"/>
          <w:szCs w:val="28"/>
          <w:lang w:eastAsia="zh-CN"/>
        </w:rPr>
        <w:t>-...-.---.-.-..-/-...------.--..-/-..---...-.-.-./-.--.--.--.-..-/-.--.--.-.-..../-...-..----...--/-......-..--...-（</w:t>
      </w:r>
      <w:r>
        <w:rPr>
          <w:rFonts w:hint="eastAsia"/>
          <w:sz w:val="28"/>
          <w:szCs w:val="28"/>
          <w:lang w:val="en-US" w:eastAsia="zh-CN"/>
        </w:rPr>
        <w:t>让这个孩子解脱</w:t>
      </w: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又是一阵奇怪的杂音，不过多亏了这杂音，至少现在明显感觉得到身体中红液开始正常工作。游荡的灵魂回归了肉体，踏实的厚重感莫名让自己觉得安心了几分</w:t>
      </w:r>
    </w:p>
    <w:p>
      <w:pPr>
        <w:rPr>
          <w:rFonts w:hint="eastAsia"/>
          <w:sz w:val="28"/>
          <w:szCs w:val="28"/>
          <w:lang w:val="en-US" w:eastAsia="zh-CN"/>
        </w:rPr>
      </w:pPr>
      <w:r>
        <w:rPr>
          <w:rFonts w:hint="eastAsia"/>
          <w:sz w:val="28"/>
          <w:szCs w:val="28"/>
          <w:lang w:val="en-US" w:eastAsia="zh-CN"/>
        </w:rPr>
        <w:t>（睁眼动画）（医院天花板cg）</w:t>
      </w:r>
    </w:p>
    <w:p>
      <w:pPr>
        <w:rPr>
          <w:rFonts w:hint="eastAsia"/>
          <w:sz w:val="28"/>
          <w:szCs w:val="28"/>
          <w:lang w:val="en-US" w:eastAsia="zh-CN"/>
        </w:rPr>
      </w:pPr>
      <w:r>
        <w:rPr>
          <w:rFonts w:hint="eastAsia"/>
          <w:sz w:val="28"/>
          <w:szCs w:val="28"/>
          <w:lang w:val="en-US" w:eastAsia="zh-CN"/>
        </w:rPr>
        <w:t>脸颊两侧盐分干涸后弥留的印记如同依附在甲板上的藤壶，虽然粗糙但余温犹存。或许是自己的，也或许是别人的。</w:t>
      </w:r>
    </w:p>
    <w:p>
      <w:pPr>
        <w:rPr>
          <w:rFonts w:hint="eastAsia"/>
          <w:sz w:val="28"/>
          <w:szCs w:val="28"/>
          <w:lang w:val="en-US" w:eastAsia="zh-CN"/>
        </w:rPr>
      </w:pPr>
      <w:r>
        <w:rPr>
          <w:rFonts w:hint="eastAsia"/>
          <w:sz w:val="28"/>
          <w:szCs w:val="28"/>
          <w:lang w:val="en-US" w:eastAsia="zh-CN"/>
        </w:rPr>
        <w:t>网格状碎花的天花板，材质看起来像不规则大理石，与其称之为天花板，倒不如说那是地砖侵占了天花板原有的位置。边角不规则的异色切块让这块马赛克似的天花板上像是多了几只眼睛，社恐或是强迫症患者看到大概会很不舒服吧，是设计师的恶趣味么，或是工人的偷工减料也说不定。不...也许根本就是这里主人的爱好罢了。</w:t>
      </w:r>
    </w:p>
    <w:p>
      <w:pPr>
        <w:rPr>
          <w:rFonts w:hint="eastAsia"/>
          <w:sz w:val="28"/>
          <w:szCs w:val="28"/>
          <w:lang w:val="en-US" w:eastAsia="zh-CN"/>
        </w:rPr>
      </w:pPr>
      <w:r>
        <w:rPr>
          <w:rFonts w:hint="eastAsia"/>
          <w:sz w:val="28"/>
          <w:szCs w:val="28"/>
          <w:lang w:val="en-US" w:eastAsia="zh-CN"/>
        </w:rPr>
        <w:t>（推门声）</w:t>
      </w:r>
    </w:p>
    <w:p>
      <w:pPr>
        <w:rPr>
          <w:rFonts w:hint="eastAsia"/>
          <w:sz w:val="28"/>
          <w:szCs w:val="28"/>
          <w:lang w:val="en-US" w:eastAsia="zh-CN"/>
        </w:rPr>
      </w:pPr>
      <w:r>
        <w:rPr>
          <w:rFonts w:hint="eastAsia"/>
          <w:sz w:val="28"/>
          <w:szCs w:val="28"/>
          <w:lang w:eastAsia="zh-CN"/>
        </w:rPr>
        <w:t>？？？：</w:t>
      </w:r>
      <w:r>
        <w:rPr>
          <w:rFonts w:hint="eastAsia"/>
          <w:sz w:val="28"/>
          <w:szCs w:val="28"/>
          <w:lang w:val="en-US" w:eastAsia="zh-CN"/>
        </w:rPr>
        <w:t xml:space="preserve">哦呀，凭自己的意志醒来了呢 </w:t>
      </w:r>
    </w:p>
    <w:p>
      <w:pPr>
        <w:rPr>
          <w:rFonts w:hint="eastAsia"/>
          <w:sz w:val="28"/>
          <w:szCs w:val="28"/>
          <w:lang w:val="en-US" w:eastAsia="zh-CN"/>
        </w:rPr>
      </w:pPr>
      <w:r>
        <w:rPr>
          <w:rFonts w:hint="eastAsia"/>
          <w:sz w:val="28"/>
          <w:szCs w:val="28"/>
          <w:lang w:val="en-US" w:eastAsia="zh-CN"/>
        </w:rPr>
        <w:t>（场景 医院病房内）</w:t>
      </w:r>
    </w:p>
    <w:p>
      <w:pPr>
        <w:rPr>
          <w:rFonts w:hint="eastAsia"/>
          <w:sz w:val="28"/>
          <w:szCs w:val="28"/>
          <w:lang w:val="en-US" w:eastAsia="zh-CN"/>
        </w:rPr>
      </w:pPr>
      <w:r>
        <w:rPr>
          <w:rFonts w:hint="eastAsia"/>
          <w:sz w:val="28"/>
          <w:szCs w:val="28"/>
          <w:lang w:val="en-US" w:eastAsia="zh-CN"/>
        </w:rPr>
        <w:t>没有什么不适，身体条件反射坐了起来，反倒是身上这些奇怪的管子立刻限制了更大幅度的运动。</w:t>
      </w:r>
    </w:p>
    <w:p>
      <w:pPr>
        <w:rPr>
          <w:rFonts w:hint="eastAsia"/>
          <w:sz w:val="28"/>
          <w:szCs w:val="28"/>
          <w:lang w:val="en-US" w:eastAsia="zh-CN"/>
        </w:rPr>
      </w:pPr>
      <w:r>
        <w:rPr>
          <w:rFonts w:hint="eastAsia"/>
          <w:sz w:val="28"/>
          <w:szCs w:val="28"/>
          <w:lang w:val="en-US" w:eastAsia="zh-CN"/>
        </w:rPr>
        <w:t>眼前是一名护士装少女，虽说是护士装，但看起来倒更像是cosplay，总之看起来非常不着调。</w:t>
      </w:r>
    </w:p>
    <w:p>
      <w:pPr>
        <w:rPr>
          <w:rFonts w:hint="eastAsia"/>
          <w:sz w:val="28"/>
          <w:szCs w:val="28"/>
          <w:lang w:val="en-US" w:eastAsia="zh-CN"/>
        </w:rPr>
      </w:pPr>
      <w:r>
        <w:rPr>
          <w:rFonts w:hint="eastAsia"/>
          <w:sz w:val="28"/>
          <w:szCs w:val="28"/>
          <w:lang w:val="en-US" w:eastAsia="zh-CN"/>
        </w:rPr>
        <w:t>你：你是谁，这里是...医院么，我睡了多久？</w:t>
      </w:r>
    </w:p>
    <w:p>
      <w:pPr>
        <w:rPr>
          <w:rFonts w:hint="eastAsia"/>
          <w:sz w:val="28"/>
          <w:szCs w:val="28"/>
          <w:lang w:val="en-US" w:eastAsia="zh-CN"/>
        </w:rPr>
      </w:pPr>
      <w:r>
        <w:rPr>
          <w:rFonts w:hint="eastAsia"/>
          <w:sz w:val="28"/>
          <w:szCs w:val="28"/>
          <w:lang w:val="en-US" w:eastAsia="zh-CN"/>
        </w:rPr>
        <w:t>？？？：我只是个路过的假面骑士，给我记好了！</w:t>
      </w:r>
    </w:p>
    <w:p>
      <w:pPr>
        <w:rPr>
          <w:rFonts w:hint="eastAsia"/>
          <w:sz w:val="28"/>
          <w:szCs w:val="28"/>
          <w:lang w:val="en-US" w:eastAsia="zh-CN"/>
        </w:rPr>
      </w:pPr>
      <w:r>
        <w:rPr>
          <w:rFonts w:hint="eastAsia"/>
          <w:sz w:val="28"/>
          <w:szCs w:val="28"/>
          <w:lang w:val="en-US" w:eastAsia="zh-CN"/>
        </w:rPr>
        <w:t>你：...</w:t>
      </w:r>
    </w:p>
    <w:p>
      <w:pPr>
        <w:rPr>
          <w:rFonts w:hint="eastAsia"/>
          <w:sz w:val="28"/>
          <w:szCs w:val="28"/>
          <w:lang w:val="en-US" w:eastAsia="zh-CN"/>
        </w:rPr>
      </w:pPr>
      <w:r>
        <w:rPr>
          <w:rFonts w:hint="eastAsia"/>
          <w:sz w:val="28"/>
          <w:szCs w:val="28"/>
          <w:lang w:val="en-US" w:eastAsia="zh-CN"/>
        </w:rPr>
        <w:t>？？？：不好意思这句话我想说很久了，实在没忍住</w:t>
      </w:r>
    </w:p>
    <w:p>
      <w:pPr>
        <w:rPr>
          <w:rFonts w:hint="eastAsia"/>
          <w:sz w:val="28"/>
          <w:szCs w:val="28"/>
          <w:lang w:val="en-US" w:eastAsia="zh-CN"/>
        </w:rPr>
      </w:pPr>
      <w:r>
        <w:rPr>
          <w:rFonts w:hint="eastAsia"/>
          <w:sz w:val="28"/>
          <w:szCs w:val="28"/>
          <w:lang w:val="en-US" w:eastAsia="zh-CN"/>
        </w:rPr>
        <w:t>感觉..眼前这位少女相当脱线，不过也算是萌点所在？</w:t>
      </w:r>
    </w:p>
    <w:p>
      <w:pPr>
        <w:rPr>
          <w:rFonts w:hint="eastAsia"/>
          <w:sz w:val="28"/>
          <w:szCs w:val="28"/>
          <w:lang w:val="en-US" w:eastAsia="zh-CN"/>
        </w:rPr>
      </w:pPr>
      <w:r>
        <w:rPr>
          <w:rFonts w:hint="eastAsia"/>
          <w:sz w:val="28"/>
          <w:szCs w:val="28"/>
          <w:lang w:val="en-US" w:eastAsia="zh-CN"/>
        </w:rPr>
        <w:t>？？？：不逗你了，我只是个普通的打工人罢了，接下来的时间就交给你的家属和亲友啦，我还有其他的工要打，有缘再见~</w:t>
      </w:r>
    </w:p>
    <w:p>
      <w:pPr>
        <w:rPr>
          <w:rFonts w:hint="eastAsia"/>
          <w:sz w:val="28"/>
          <w:szCs w:val="28"/>
          <w:lang w:val="en-US" w:eastAsia="zh-CN"/>
        </w:rPr>
      </w:pPr>
      <w:r>
        <w:rPr>
          <w:rFonts w:hint="eastAsia"/>
          <w:sz w:val="28"/>
          <w:szCs w:val="28"/>
          <w:lang w:val="en-US" w:eastAsia="zh-CN"/>
        </w:rPr>
        <w:t>话音未落，少女已经不见了踪影，速度之快堪比中午等待下课铃声瞬间冲向食堂的学生。</w:t>
      </w:r>
    </w:p>
    <w:p>
      <w:pPr>
        <w:rPr>
          <w:rFonts w:hint="eastAsia"/>
          <w:sz w:val="28"/>
          <w:szCs w:val="28"/>
          <w:lang w:val="en-US" w:eastAsia="zh-CN"/>
        </w:rPr>
      </w:pPr>
      <w:r>
        <w:rPr>
          <w:rFonts w:hint="eastAsia"/>
          <w:sz w:val="28"/>
          <w:szCs w:val="28"/>
          <w:lang w:val="en-US" w:eastAsia="zh-CN"/>
        </w:rPr>
        <w:t>（敲门声）</w:t>
      </w:r>
    </w:p>
    <w:p>
      <w:pPr>
        <w:rPr>
          <w:rFonts w:hint="eastAsia"/>
          <w:sz w:val="28"/>
          <w:szCs w:val="28"/>
          <w:lang w:val="en-US" w:eastAsia="zh-CN"/>
        </w:rPr>
      </w:pPr>
      <w:r>
        <w:rPr>
          <w:rFonts w:hint="eastAsia"/>
          <w:sz w:val="28"/>
          <w:szCs w:val="28"/>
          <w:lang w:val="en-US" w:eastAsia="zh-CN"/>
        </w:rPr>
        <w:t>请进</w:t>
      </w:r>
    </w:p>
    <w:p>
      <w:pPr>
        <w:rPr>
          <w:rFonts w:hint="eastAsia"/>
          <w:sz w:val="28"/>
          <w:szCs w:val="28"/>
          <w:lang w:val="en-US" w:eastAsia="zh-CN"/>
        </w:rPr>
      </w:pPr>
      <w:r>
        <w:rPr>
          <w:rFonts w:hint="eastAsia"/>
          <w:sz w:val="28"/>
          <w:szCs w:val="28"/>
          <w:lang w:val="en-US" w:eastAsia="zh-CN"/>
        </w:rPr>
        <w:t>乔丹：兄——弟——！！！</w:t>
      </w:r>
    </w:p>
    <w:p>
      <w:pPr>
        <w:rPr>
          <w:rFonts w:hint="eastAsia"/>
          <w:sz w:val="28"/>
          <w:szCs w:val="28"/>
          <w:lang w:val="en-US" w:eastAsia="zh-CN"/>
        </w:rPr>
      </w:pPr>
      <w:r>
        <w:rPr>
          <w:rFonts w:hint="eastAsia"/>
          <w:sz w:val="28"/>
          <w:szCs w:val="28"/>
          <w:lang w:val="en-US" w:eastAsia="zh-CN"/>
        </w:rPr>
        <w:t>我天，怎么又是男人。等等我为什么要说又</w:t>
      </w:r>
    </w:p>
    <w:p>
      <w:pPr>
        <w:rPr>
          <w:rFonts w:hint="eastAsia"/>
          <w:sz w:val="28"/>
          <w:szCs w:val="28"/>
          <w:lang w:val="en-US" w:eastAsia="zh-CN"/>
        </w:rPr>
      </w:pPr>
      <w:r>
        <w:rPr>
          <w:rFonts w:hint="eastAsia"/>
          <w:sz w:val="28"/>
          <w:szCs w:val="28"/>
          <w:lang w:val="en-US" w:eastAsia="zh-CN"/>
        </w:rPr>
        <w:t>虽然具体记不太清，但眼前这个金发男子无疑是从小的好兄弟乔丹，没错不是代号这就是他的本名，大概是因为父母期望他成为迈克尔乔丹那样的国际球星吧，并且事实是他的体育项目的确非常好。对了，他的金发是染的。</w:t>
      </w:r>
    </w:p>
    <w:p>
      <w:pPr>
        <w:rPr>
          <w:rFonts w:hint="eastAsia"/>
          <w:sz w:val="28"/>
          <w:szCs w:val="28"/>
          <w:lang w:val="en-US" w:eastAsia="zh-CN"/>
        </w:rPr>
      </w:pPr>
      <w:r>
        <w:rPr>
          <w:rFonts w:hint="eastAsia"/>
          <w:sz w:val="28"/>
          <w:szCs w:val="28"/>
          <w:lang w:val="en-US" w:eastAsia="zh-CN"/>
        </w:rPr>
        <w:t>你：好了好了兄弟，你这是想让我再倒下么，如果真要在倒下我更想被f罩闷死。</w:t>
      </w:r>
    </w:p>
    <w:p>
      <w:pPr>
        <w:rPr>
          <w:rFonts w:hint="eastAsia"/>
          <w:sz w:val="28"/>
          <w:szCs w:val="28"/>
          <w:lang w:val="en-US" w:eastAsia="zh-CN"/>
        </w:rPr>
      </w:pPr>
      <w:r>
        <w:rPr>
          <w:rFonts w:hint="eastAsia"/>
          <w:sz w:val="28"/>
          <w:szCs w:val="28"/>
          <w:lang w:val="en-US" w:eastAsia="zh-CN"/>
        </w:rPr>
        <w:t>白芊：哥..？（抽噎）</w:t>
      </w:r>
    </w:p>
    <w:p>
      <w:pPr>
        <w:rPr>
          <w:rFonts w:hint="eastAsia"/>
          <w:sz w:val="28"/>
          <w:szCs w:val="28"/>
          <w:lang w:val="en-US" w:eastAsia="zh-CN"/>
        </w:rPr>
      </w:pPr>
      <w:r>
        <w:rPr>
          <w:rFonts w:hint="eastAsia"/>
          <w:sz w:val="28"/>
          <w:szCs w:val="28"/>
          <w:lang w:val="en-US" w:eastAsia="zh-CN"/>
        </w:rPr>
        <w:t>忽的，被软绵绵的一双小手轻轻拉住了指尖</w:t>
      </w:r>
    </w:p>
    <w:p>
      <w:pPr>
        <w:rPr>
          <w:rFonts w:hint="eastAsia"/>
          <w:sz w:val="28"/>
          <w:szCs w:val="28"/>
          <w:lang w:val="en-US" w:eastAsia="zh-CN"/>
        </w:rPr>
      </w:pPr>
      <w:r>
        <w:rPr>
          <w:rFonts w:hint="eastAsia"/>
          <w:sz w:val="28"/>
          <w:szCs w:val="28"/>
          <w:lang w:val="en-US" w:eastAsia="zh-CN"/>
        </w:rPr>
        <w:t>和自己有许多相似之处的娇小少女，这无疑是年幼三岁的亲生妹妹白芊，印象当中非常懂事，在这个父母双忙的年代承担了几乎全部家务，听说在她所在的班级也是充当了榜样级班长的角色，总之，因为这么个能干的妹妹存在总会酸到很多肥宅就是了</w:t>
      </w:r>
    </w:p>
    <w:p>
      <w:pPr>
        <w:rPr>
          <w:rFonts w:hint="eastAsia"/>
          <w:sz w:val="28"/>
          <w:szCs w:val="28"/>
          <w:lang w:val="en-US" w:eastAsia="zh-CN"/>
        </w:rPr>
      </w:pPr>
      <w:r>
        <w:rPr>
          <w:rFonts w:hint="eastAsia"/>
          <w:sz w:val="28"/>
          <w:szCs w:val="28"/>
          <w:lang w:val="en-US" w:eastAsia="zh-CN"/>
        </w:rPr>
        <w:t>你：好了芊芊乖~你大哥我可是无敌的jo级生物，怎么可能丢下你不管呢~</w:t>
      </w:r>
    </w:p>
    <w:p>
      <w:pPr>
        <w:rPr>
          <w:rFonts w:hint="eastAsia"/>
          <w:sz w:val="28"/>
          <w:szCs w:val="28"/>
          <w:lang w:val="en-US" w:eastAsia="zh-CN"/>
        </w:rPr>
      </w:pPr>
      <w:r>
        <w:rPr>
          <w:rFonts w:hint="eastAsia"/>
          <w:sz w:val="28"/>
          <w:szCs w:val="28"/>
          <w:lang w:val="en-US" w:eastAsia="zh-CN"/>
        </w:rPr>
        <w:t>白芊：5555.....哥....哥....抱</w:t>
      </w:r>
    </w:p>
    <w:p>
      <w:pPr>
        <w:rPr>
          <w:rFonts w:hint="eastAsia"/>
          <w:sz w:val="28"/>
          <w:szCs w:val="28"/>
          <w:lang w:val="en-US" w:eastAsia="zh-CN"/>
        </w:rPr>
      </w:pPr>
      <w:r>
        <w:rPr>
          <w:rFonts w:hint="eastAsia"/>
          <w:sz w:val="28"/>
          <w:szCs w:val="28"/>
          <w:lang w:val="en-US" w:eastAsia="zh-CN"/>
        </w:rPr>
        <w:t>看着泣不成声可怜的孩子，罪恶感油然而生，在自己昏睡的过程中，一个人大概吃了不少苦头吧</w:t>
      </w:r>
    </w:p>
    <w:p>
      <w:pPr>
        <w:rPr>
          <w:rFonts w:hint="eastAsia"/>
          <w:sz w:val="28"/>
          <w:szCs w:val="28"/>
          <w:lang w:val="en-US" w:eastAsia="zh-CN"/>
        </w:rPr>
      </w:pPr>
      <w:r>
        <w:rPr>
          <w:rFonts w:hint="eastAsia"/>
          <w:sz w:val="28"/>
          <w:szCs w:val="28"/>
          <w:lang w:val="en-US" w:eastAsia="zh-CN"/>
        </w:rPr>
        <w:t>你：真是个爱撒娇的孩子呢，放心，既然大哥在，为了守护你与世界为敌又有何妨</w:t>
      </w:r>
    </w:p>
    <w:p>
      <w:pPr>
        <w:rPr>
          <w:rFonts w:hint="eastAsia"/>
          <w:sz w:val="28"/>
          <w:szCs w:val="28"/>
          <w:lang w:val="en-US" w:eastAsia="zh-CN"/>
        </w:rPr>
      </w:pPr>
      <w:r>
        <w:rPr>
          <w:rFonts w:hint="eastAsia"/>
          <w:sz w:val="28"/>
          <w:szCs w:val="28"/>
          <w:lang w:val="en-US" w:eastAsia="zh-CN"/>
        </w:rPr>
        <w:t>唔，总觉得有些中二，羞耻感瞬间爆棚，不过这种基本的觉悟可是一开始就应该做好了不是吗。</w:t>
      </w:r>
    </w:p>
    <w:p>
      <w:pPr>
        <w:rPr>
          <w:rFonts w:hint="eastAsia"/>
          <w:sz w:val="28"/>
          <w:szCs w:val="28"/>
          <w:lang w:val="en-US" w:eastAsia="zh-CN"/>
        </w:rPr>
      </w:pPr>
      <w:r>
        <w:rPr>
          <w:rFonts w:hint="eastAsia"/>
          <w:sz w:val="28"/>
          <w:szCs w:val="28"/>
          <w:lang w:val="en-US" w:eastAsia="zh-CN"/>
        </w:rPr>
        <w:t>江珂：呦，终于清醒了么。在你昏睡的这段时间给大家造成了多少困扰清楚么。</w:t>
      </w:r>
    </w:p>
    <w:p>
      <w:pPr>
        <w:rPr>
          <w:rFonts w:hint="eastAsia"/>
          <w:sz w:val="28"/>
          <w:szCs w:val="28"/>
          <w:lang w:val="en-US" w:eastAsia="zh-CN"/>
        </w:rPr>
      </w:pPr>
      <w:r>
        <w:rPr>
          <w:rFonts w:hint="eastAsia"/>
          <w:sz w:val="28"/>
          <w:szCs w:val="28"/>
          <w:lang w:val="en-US" w:eastAsia="zh-CN"/>
        </w:rPr>
        <w:t>讲话还是一如既往的毫不客气呢，窗边年长自己三岁的高挑女性江珂，年纪轻轻就做到了城市治安部总长，此外还是我的邻居兼姐姐，虽然我们没有任何遗传学上的亲缘关系就是了。不过，这个严厉仅仅是公众场合维持形象的表现罢了。</w:t>
      </w:r>
    </w:p>
    <w:p>
      <w:pPr>
        <w:rPr>
          <w:rFonts w:hint="eastAsia"/>
          <w:sz w:val="28"/>
          <w:szCs w:val="28"/>
          <w:lang w:val="en-US" w:eastAsia="zh-CN"/>
        </w:rPr>
      </w:pPr>
      <w:r>
        <w:rPr>
          <w:rFonts w:hint="eastAsia"/>
          <w:sz w:val="28"/>
          <w:szCs w:val="28"/>
          <w:lang w:val="en-US" w:eastAsia="zh-CN"/>
        </w:rPr>
        <w:t>你：抱歉啊姐姐大人~长久以来辛苦你啦。不过在这里守着放着工作不管真的没问题吗~</w:t>
      </w:r>
    </w:p>
    <w:p>
      <w:pPr>
        <w:rPr>
          <w:rFonts w:hint="eastAsia"/>
          <w:sz w:val="28"/>
          <w:szCs w:val="28"/>
          <w:lang w:val="en-US" w:eastAsia="zh-CN"/>
        </w:rPr>
      </w:pPr>
      <w:r>
        <w:rPr>
          <w:rFonts w:hint="eastAsia"/>
          <w:sz w:val="28"/>
          <w:szCs w:val="28"/>
          <w:lang w:val="en-US" w:eastAsia="zh-CN"/>
        </w:rPr>
        <w:t>江珂：现在让你安全到家就是我的工作（啪）</w:t>
      </w:r>
    </w:p>
    <w:p>
      <w:pPr>
        <w:rPr>
          <w:rFonts w:hint="eastAsia"/>
          <w:sz w:val="28"/>
          <w:szCs w:val="28"/>
          <w:lang w:val="en-US" w:eastAsia="zh-CN"/>
        </w:rPr>
      </w:pPr>
      <w:r>
        <w:rPr>
          <w:rFonts w:hint="eastAsia"/>
          <w:sz w:val="28"/>
          <w:szCs w:val="28"/>
          <w:lang w:val="en-US" w:eastAsia="zh-CN"/>
        </w:rPr>
        <w:t>你：对待伤员都这么不留情！我要向妇联举报！咦，好像没有男权协会..</w:t>
      </w:r>
    </w:p>
    <w:p>
      <w:pPr>
        <w:rPr>
          <w:rFonts w:hint="eastAsia"/>
          <w:sz w:val="28"/>
          <w:szCs w:val="28"/>
          <w:lang w:val="en-US" w:eastAsia="zh-CN"/>
        </w:rPr>
      </w:pPr>
      <w:r>
        <w:rPr>
          <w:rFonts w:hint="eastAsia"/>
          <w:sz w:val="28"/>
          <w:szCs w:val="28"/>
          <w:lang w:val="en-US" w:eastAsia="zh-CN"/>
        </w:rPr>
        <w:t>无论在哪个时代男性都不收保护呢</w:t>
      </w:r>
    </w:p>
    <w:p>
      <w:pPr>
        <w:rPr>
          <w:rFonts w:hint="eastAsia"/>
          <w:sz w:val="28"/>
          <w:szCs w:val="28"/>
          <w:lang w:val="en-US" w:eastAsia="zh-CN"/>
        </w:rPr>
      </w:pPr>
      <w:r>
        <w:rPr>
          <w:rFonts w:hint="eastAsia"/>
          <w:sz w:val="28"/>
          <w:szCs w:val="28"/>
          <w:lang w:val="en-US" w:eastAsia="zh-CN"/>
        </w:rPr>
        <w:t>0：喵~</w:t>
      </w:r>
    </w:p>
    <w:p>
      <w:pPr>
        <w:rPr>
          <w:rFonts w:hint="eastAsia"/>
          <w:sz w:val="28"/>
          <w:szCs w:val="28"/>
          <w:lang w:val="en-US" w:eastAsia="zh-CN"/>
        </w:rPr>
      </w:pPr>
      <w:r>
        <w:rPr>
          <w:rFonts w:hint="eastAsia"/>
          <w:sz w:val="28"/>
          <w:szCs w:val="28"/>
          <w:lang w:val="en-US" w:eastAsia="zh-CN"/>
        </w:rPr>
        <w:t>唉嘿，这个小糯米团子可是亲女儿，怎么看都是一只可爱的喵星人，虽然不太记得为什么要叫零这个名字，但潜意识告诉自己以前很多事情只会跟她讲。毕竟人畜无害的可爱猫猫谁不爱呢~</w:t>
      </w:r>
    </w:p>
    <w:p>
      <w:pPr>
        <w:rPr>
          <w:rFonts w:hint="eastAsia"/>
          <w:sz w:val="28"/>
          <w:szCs w:val="28"/>
          <w:lang w:val="en-US" w:eastAsia="zh-CN"/>
        </w:rPr>
      </w:pPr>
      <w:r>
        <w:rPr>
          <w:rFonts w:hint="eastAsia"/>
          <w:sz w:val="28"/>
          <w:szCs w:val="28"/>
          <w:lang w:val="en-US" w:eastAsia="zh-CN"/>
        </w:rPr>
        <w:t>你：咦，你的毛，变长了呢</w:t>
      </w:r>
    </w:p>
    <w:p>
      <w:pPr>
        <w:rPr>
          <w:rFonts w:hint="eastAsia"/>
          <w:sz w:val="28"/>
          <w:szCs w:val="28"/>
          <w:lang w:val="en-US" w:eastAsia="zh-CN"/>
        </w:rPr>
      </w:pPr>
      <w:r>
        <w:rPr>
          <w:rFonts w:hint="eastAsia"/>
          <w:sz w:val="28"/>
          <w:szCs w:val="28"/>
          <w:lang w:val="en-US" w:eastAsia="zh-CN"/>
        </w:rPr>
        <w:t>我怎么记得应该是一直纯种的杂种短毛猫呢</w:t>
      </w:r>
    </w:p>
    <w:p>
      <w:pPr>
        <w:rPr>
          <w:rFonts w:hint="eastAsia"/>
          <w:sz w:val="28"/>
          <w:szCs w:val="28"/>
          <w:lang w:val="en-US" w:eastAsia="zh-CN"/>
        </w:rPr>
      </w:pPr>
      <w:r>
        <w:rPr>
          <w:rFonts w:hint="eastAsia"/>
          <w:sz w:val="28"/>
          <w:szCs w:val="28"/>
          <w:lang w:val="en-US" w:eastAsia="zh-CN"/>
        </w:rPr>
        <w:t>0：喵嗷？——米嗷嗷————！</w:t>
      </w:r>
    </w:p>
    <w:p>
      <w:pPr>
        <w:rPr>
          <w:rFonts w:hint="eastAsia"/>
          <w:sz w:val="28"/>
          <w:szCs w:val="28"/>
          <w:lang w:val="en-US" w:eastAsia="zh-CN"/>
        </w:rPr>
      </w:pPr>
      <w:r>
        <w:rPr>
          <w:rFonts w:hint="eastAsia"/>
          <w:sz w:val="28"/>
          <w:szCs w:val="28"/>
          <w:lang w:val="en-US" w:eastAsia="zh-CN"/>
        </w:rPr>
        <w:t>突然小糯米团子变成了小刺团子浑身毛发齐刷刷的竖立，如临大敌。大概是她觉得自己很凶吧，白玉海参一样抖动的身体但显得尤为滑稽</w:t>
      </w:r>
    </w:p>
    <w:p>
      <w:pPr>
        <w:rPr>
          <w:rFonts w:hint="eastAsia"/>
          <w:sz w:val="28"/>
          <w:szCs w:val="28"/>
          <w:lang w:val="en-US" w:eastAsia="zh-CN"/>
        </w:rPr>
      </w:pPr>
      <w:r>
        <w:rPr>
          <w:rFonts w:hint="eastAsia"/>
          <w:sz w:val="28"/>
          <w:szCs w:val="28"/>
          <w:lang w:val="en-US" w:eastAsia="zh-CN"/>
        </w:rPr>
        <w:t>不过很快我就发现了造成恐慌的源头------牛顿看了大概会气的从棺材板里跳出来，虽然牛顿是火化的。不过这么长的头发还能飘飘然，想必打理起来也一定非常困难吧。这股暗红色缓缓从昏暗灯光的走廊中流入室内，也难怪可怜的猫猫吓个不轻。</w:t>
      </w:r>
    </w:p>
    <w:p>
      <w:pPr>
        <w:rPr>
          <w:rFonts w:hint="eastAsia"/>
          <w:sz w:val="28"/>
          <w:szCs w:val="28"/>
          <w:lang w:val="en-US" w:eastAsia="zh-CN"/>
        </w:rPr>
      </w:pPr>
      <w:r>
        <w:rPr>
          <w:rFonts w:hint="eastAsia"/>
          <w:sz w:val="28"/>
          <w:szCs w:val="28"/>
          <w:lang w:val="en-US" w:eastAsia="zh-CN"/>
        </w:rPr>
        <w:t>林瑾：人家等你好辛苦呢，亲爱的小白同学~~</w:t>
      </w:r>
    </w:p>
    <w:p>
      <w:pPr>
        <w:rPr>
          <w:rFonts w:hint="eastAsia"/>
          <w:sz w:val="28"/>
          <w:szCs w:val="28"/>
          <w:lang w:val="en-US" w:eastAsia="zh-CN"/>
        </w:rPr>
      </w:pPr>
      <w:r>
        <w:rPr>
          <w:rFonts w:hint="eastAsia"/>
          <w:sz w:val="28"/>
          <w:szCs w:val="28"/>
          <w:lang w:val="en-US" w:eastAsia="zh-CN"/>
        </w:rPr>
        <w:t>但凡男人听到这中酥酥麻麻的话应该都会兴奋吧，但不知怎的，却突然有些阵阵寒意。</w:t>
      </w:r>
    </w:p>
    <w:p>
      <w:pPr>
        <w:rPr>
          <w:rFonts w:hint="eastAsia"/>
          <w:sz w:val="28"/>
          <w:szCs w:val="28"/>
          <w:lang w:val="en-US" w:eastAsia="zh-CN"/>
        </w:rPr>
      </w:pPr>
      <w:r>
        <w:rPr>
          <w:rFonts w:hint="eastAsia"/>
          <w:sz w:val="28"/>
          <w:szCs w:val="28"/>
          <w:lang w:val="en-US" w:eastAsia="zh-CN"/>
        </w:rPr>
        <w:t>这位少女是林瑾，既是邻居，也算是青梅竹马，无论外表还是能力都是金字塔顶尖存在，完全不是自己这种中下层人士可比的。</w:t>
      </w:r>
    </w:p>
    <w:p>
      <w:pPr>
        <w:rPr>
          <w:rFonts w:hint="eastAsia"/>
          <w:sz w:val="28"/>
          <w:szCs w:val="28"/>
          <w:lang w:val="en-US" w:eastAsia="zh-CN"/>
        </w:rPr>
      </w:pPr>
      <w:r>
        <w:rPr>
          <w:rFonts w:hint="eastAsia"/>
          <w:sz w:val="28"/>
          <w:szCs w:val="28"/>
          <w:lang w:val="en-US" w:eastAsia="zh-CN"/>
        </w:rPr>
        <w:t>你：让..让您久等了</w:t>
      </w:r>
    </w:p>
    <w:p>
      <w:pPr>
        <w:rPr>
          <w:rFonts w:hint="eastAsia"/>
          <w:sz w:val="28"/>
          <w:szCs w:val="28"/>
          <w:lang w:val="en-US" w:eastAsia="zh-CN"/>
        </w:rPr>
      </w:pPr>
      <w:r>
        <w:rPr>
          <w:rFonts w:hint="eastAsia"/>
          <w:sz w:val="28"/>
          <w:szCs w:val="28"/>
          <w:lang w:val="en-US" w:eastAsia="zh-CN"/>
        </w:rPr>
        <w:t>-...------.--..-/-..---...-.-.-./-.--..-.---..--/-..---.-.---.-./-.------...-.../-.-..--.---...-/-..-.--..--.-..-（这个女人很危险）</w:t>
      </w:r>
    </w:p>
    <w:p>
      <w:pPr>
        <w:rPr>
          <w:rFonts w:hint="eastAsia"/>
          <w:sz w:val="28"/>
          <w:szCs w:val="28"/>
          <w:lang w:val="en-US" w:eastAsia="zh-CN"/>
        </w:rPr>
      </w:pPr>
      <w:r>
        <w:rPr>
          <w:rFonts w:hint="eastAsia"/>
          <w:sz w:val="28"/>
          <w:szCs w:val="28"/>
          <w:lang w:val="en-US" w:eastAsia="zh-CN"/>
        </w:rPr>
        <w:t>咦，幻听了么，又是奇怪的杂音。虽说听起来像是某种电磁波震动，但却夹杂着类似女性的音色。</w:t>
      </w:r>
    </w:p>
    <w:p>
      <w:pPr>
        <w:rPr>
          <w:rFonts w:hint="eastAsia"/>
          <w:sz w:val="28"/>
          <w:szCs w:val="28"/>
          <w:lang w:val="en-US" w:eastAsia="zh-CN"/>
        </w:rPr>
      </w:pPr>
      <w:r>
        <w:rPr>
          <w:rFonts w:hint="eastAsia"/>
          <w:sz w:val="28"/>
          <w:szCs w:val="28"/>
          <w:lang w:val="en-US" w:eastAsia="zh-CN"/>
        </w:rPr>
        <w:t>乔丹：好了好了你就别吓唬他了，这才刚醒好好让他恢复一下吧。</w:t>
      </w:r>
    </w:p>
    <w:p>
      <w:pPr>
        <w:rPr>
          <w:rFonts w:hint="eastAsia"/>
          <w:sz w:val="28"/>
          <w:szCs w:val="28"/>
          <w:lang w:val="en-US" w:eastAsia="zh-CN"/>
        </w:rPr>
      </w:pPr>
      <w:r>
        <w:rPr>
          <w:rFonts w:hint="eastAsia"/>
          <w:sz w:val="28"/>
          <w:szCs w:val="28"/>
          <w:lang w:val="en-US" w:eastAsia="zh-CN"/>
        </w:rPr>
        <w:t>林瑾：啊，乔丹你在这啊。那现在可以请你去外面把门关上吗</w:t>
      </w:r>
    </w:p>
    <w:p>
      <w:pPr>
        <w:rPr>
          <w:rFonts w:hint="eastAsia"/>
          <w:sz w:val="28"/>
          <w:szCs w:val="28"/>
          <w:lang w:val="en-US" w:eastAsia="zh-CN"/>
        </w:rPr>
      </w:pPr>
      <w:r>
        <w:rPr>
          <w:rFonts w:hint="eastAsia"/>
          <w:sz w:val="28"/>
          <w:szCs w:val="28"/>
          <w:lang w:val="en-US" w:eastAsia="zh-CN"/>
        </w:rPr>
        <w:t>乔丹：明明是我先来的！</w:t>
      </w:r>
    </w:p>
    <w:p>
      <w:pPr>
        <w:rPr>
          <w:rFonts w:hint="eastAsia"/>
          <w:sz w:val="28"/>
          <w:szCs w:val="28"/>
          <w:lang w:val="en-US" w:eastAsia="zh-CN"/>
        </w:rPr>
      </w:pPr>
      <w:r>
        <w:rPr>
          <w:rFonts w:hint="eastAsia"/>
          <w:sz w:val="28"/>
          <w:szCs w:val="28"/>
          <w:lang w:val="en-US" w:eastAsia="zh-CN"/>
        </w:rPr>
        <w:t>你：噗嗤——</w:t>
      </w:r>
    </w:p>
    <w:p>
      <w:pPr>
        <w:rPr>
          <w:rFonts w:hint="eastAsia"/>
          <w:sz w:val="28"/>
          <w:szCs w:val="28"/>
          <w:lang w:val="en-US" w:eastAsia="zh-CN"/>
        </w:rPr>
      </w:pPr>
      <w:r>
        <w:rPr>
          <w:rFonts w:hint="eastAsia"/>
          <w:sz w:val="28"/>
          <w:szCs w:val="28"/>
          <w:lang w:val="en-US" w:eastAsia="zh-CN"/>
        </w:rPr>
        <w:t>二人：？</w:t>
      </w:r>
    </w:p>
    <w:p>
      <w:pPr>
        <w:rPr>
          <w:rFonts w:hint="eastAsia"/>
          <w:sz w:val="28"/>
          <w:szCs w:val="28"/>
          <w:lang w:val="en-US" w:eastAsia="zh-CN"/>
        </w:rPr>
      </w:pPr>
      <w:r>
        <w:rPr>
          <w:rFonts w:hint="eastAsia"/>
          <w:sz w:val="28"/>
          <w:szCs w:val="28"/>
          <w:lang w:val="en-US" w:eastAsia="zh-CN"/>
        </w:rPr>
        <w:t>你：总觉得你们从以前开始就是这样了呢，关系真好呢</w:t>
      </w:r>
    </w:p>
    <w:p>
      <w:pPr>
        <w:rPr>
          <w:rFonts w:hint="eastAsia"/>
          <w:sz w:val="28"/>
          <w:szCs w:val="28"/>
          <w:lang w:val="en-US" w:eastAsia="zh-CN"/>
        </w:rPr>
      </w:pPr>
      <w:r>
        <w:rPr>
          <w:rFonts w:hint="eastAsia"/>
          <w:sz w:val="28"/>
          <w:szCs w:val="28"/>
          <w:lang w:val="en-US" w:eastAsia="zh-CN"/>
        </w:rPr>
        <w:t>二人：---才没有！</w:t>
      </w:r>
    </w:p>
    <w:p>
      <w:pPr>
        <w:rPr>
          <w:rFonts w:hint="eastAsia"/>
          <w:sz w:val="28"/>
          <w:szCs w:val="28"/>
          <w:lang w:val="en-US" w:eastAsia="zh-CN"/>
        </w:rPr>
      </w:pPr>
      <w:r>
        <w:rPr>
          <w:rFonts w:hint="eastAsia"/>
          <w:sz w:val="28"/>
          <w:szCs w:val="28"/>
          <w:lang w:val="en-US" w:eastAsia="zh-CN"/>
        </w:rPr>
        <w:t>白芊：其实是我一直都在...（小声）</w:t>
      </w:r>
    </w:p>
    <w:p>
      <w:pPr>
        <w:rPr>
          <w:rFonts w:hint="eastAsia"/>
          <w:sz w:val="28"/>
          <w:szCs w:val="28"/>
          <w:lang w:val="en-US" w:eastAsia="zh-CN"/>
        </w:rPr>
      </w:pPr>
      <w:r>
        <w:rPr>
          <w:rFonts w:hint="eastAsia"/>
          <w:sz w:val="28"/>
          <w:szCs w:val="28"/>
          <w:lang w:val="en-US" w:eastAsia="zh-CN"/>
        </w:rPr>
        <w:t>江珂：好了好了都安静一下，既然当事人可以出院了，那就先搭我的车给你们送回各家吧。</w:t>
      </w:r>
    </w:p>
    <w:p>
      <w:pPr>
        <w:rPr>
          <w:rFonts w:hint="eastAsia"/>
          <w:sz w:val="28"/>
          <w:szCs w:val="28"/>
          <w:lang w:val="en-US" w:eastAsia="zh-CN"/>
        </w:rPr>
      </w:pPr>
      <w:r>
        <w:rPr>
          <w:rFonts w:hint="eastAsia"/>
          <w:sz w:val="28"/>
          <w:szCs w:val="28"/>
          <w:lang w:val="en-US" w:eastAsia="zh-CN"/>
        </w:rPr>
        <w:t>白芊：哥，我来帮你换衣服</w:t>
      </w:r>
    </w:p>
    <w:p>
      <w:pPr>
        <w:rPr>
          <w:rFonts w:hint="eastAsia"/>
          <w:sz w:val="28"/>
          <w:szCs w:val="28"/>
          <w:lang w:val="en-US" w:eastAsia="zh-CN"/>
        </w:rPr>
      </w:pPr>
      <w:r>
        <w:rPr>
          <w:rFonts w:hint="eastAsia"/>
          <w:sz w:val="28"/>
          <w:szCs w:val="28"/>
          <w:lang w:val="en-US" w:eastAsia="zh-CN"/>
        </w:rPr>
        <w:t>你：额，我自己能行</w:t>
      </w:r>
    </w:p>
    <w:p>
      <w:pPr>
        <w:rPr>
          <w:rFonts w:hint="eastAsia"/>
          <w:sz w:val="28"/>
          <w:szCs w:val="28"/>
          <w:lang w:val="en-US" w:eastAsia="zh-CN"/>
        </w:rPr>
      </w:pPr>
      <w:r>
        <w:rPr>
          <w:rFonts w:hint="eastAsia"/>
          <w:sz w:val="28"/>
          <w:szCs w:val="28"/>
          <w:lang w:val="en-US" w:eastAsia="zh-CN"/>
        </w:rPr>
        <w:t>虽然多少已经猜到昏睡期间的换洗是谁在做了，但当着这么多人的面拜托自己的妹妹帮忙换衣服自然是做不出来。</w:t>
      </w:r>
    </w:p>
    <w:p>
      <w:pPr>
        <w:rPr>
          <w:rFonts w:hint="eastAsia"/>
          <w:sz w:val="28"/>
          <w:szCs w:val="28"/>
          <w:lang w:val="en-US" w:eastAsia="zh-CN"/>
        </w:rPr>
      </w:pPr>
      <w:r>
        <w:rPr>
          <w:rFonts w:hint="eastAsia"/>
          <w:sz w:val="28"/>
          <w:szCs w:val="28"/>
          <w:lang w:val="en-US" w:eastAsia="zh-CN"/>
        </w:rPr>
        <w:t>（场景走廊）</w:t>
      </w:r>
    </w:p>
    <w:p>
      <w:pPr>
        <w:rPr>
          <w:rFonts w:hint="eastAsia"/>
          <w:sz w:val="28"/>
          <w:szCs w:val="28"/>
          <w:lang w:val="en-US" w:eastAsia="zh-CN"/>
        </w:rPr>
      </w:pPr>
      <w:r>
        <w:rPr>
          <w:rFonts w:hint="eastAsia"/>
          <w:sz w:val="28"/>
          <w:szCs w:val="28"/>
          <w:lang w:val="en-US" w:eastAsia="zh-CN"/>
        </w:rPr>
        <w:t>久违的，脚踏实地的感觉，全身的重心突然堆积在脚底，高强度的用力让膝盖直接提出抗议，要不是有人搀扶着现在大概已经对着地面一扣三拜了。</w:t>
      </w:r>
    </w:p>
    <w:p>
      <w:pPr>
        <w:rPr>
          <w:rFonts w:hint="eastAsia"/>
          <w:sz w:val="28"/>
          <w:szCs w:val="28"/>
          <w:lang w:val="en-US" w:eastAsia="zh-CN"/>
        </w:rPr>
      </w:pPr>
      <w:r>
        <w:rPr>
          <w:rFonts w:hint="eastAsia"/>
          <w:sz w:val="28"/>
          <w:szCs w:val="28"/>
          <w:lang w:val="en-US" w:eastAsia="zh-CN"/>
        </w:rPr>
        <w:t>昏暗而拥挤的走廊，明明没有堆放任何杂物但依旧显得十分拥堵，灯光苟延残喘着尝试证明自己的剩余价值，大概但有一些聒噪就会吓得立刻熄火。没有看到窗户，却能明显感觉到气流忙碌的进行着置换，这种感觉就像是女人的头发横扫似的不断摩擦擦着皮肤表面的每一个毛囊。自己这件病房大概是最里面的一间吧，总觉得能在最里面房间完好无损走出来真是奇迹。</w:t>
      </w:r>
    </w:p>
    <w:p>
      <w:pPr>
        <w:rPr>
          <w:rFonts w:hint="eastAsia"/>
          <w:sz w:val="28"/>
          <w:szCs w:val="28"/>
          <w:lang w:val="en-US" w:eastAsia="zh-CN"/>
        </w:rPr>
      </w:pPr>
      <w:r>
        <w:rPr>
          <w:rFonts w:hint="eastAsia"/>
          <w:sz w:val="28"/>
          <w:szCs w:val="28"/>
          <w:lang w:val="en-US" w:eastAsia="zh-CN"/>
        </w:rPr>
        <w:t>这条走廊里除了最远处的微弱光亮，似乎没看到其他病房，谈不上阴森，但总觉得那光亮更像是灯芯或是烛火。</w:t>
      </w:r>
    </w:p>
    <w:p>
      <w:pPr>
        <w:rPr>
          <w:rFonts w:hint="eastAsia"/>
          <w:sz w:val="28"/>
          <w:szCs w:val="28"/>
          <w:lang w:val="en-US" w:eastAsia="zh-CN"/>
        </w:rPr>
      </w:pPr>
      <w:r>
        <w:rPr>
          <w:rFonts w:hint="eastAsia"/>
          <w:sz w:val="28"/>
          <w:szCs w:val="28"/>
          <w:lang w:val="en-US" w:eastAsia="zh-CN"/>
        </w:rPr>
        <w:t>这条走廊真的有尽头么。如果只有自己一个人的话，不知道要走多久才能到达尽头呢，不不，仅凭自己一个人，多半是不会走下去的吧。</w:t>
      </w:r>
    </w:p>
    <w:p>
      <w:pPr>
        <w:rPr>
          <w:rFonts w:hint="eastAsia"/>
          <w:sz w:val="28"/>
          <w:szCs w:val="28"/>
          <w:lang w:val="en-US" w:eastAsia="zh-CN"/>
        </w:rPr>
      </w:pPr>
      <w:r>
        <w:rPr>
          <w:rFonts w:hint="eastAsia"/>
          <w:sz w:val="28"/>
          <w:szCs w:val="28"/>
          <w:lang w:val="en-US" w:eastAsia="zh-CN"/>
        </w:rPr>
        <w:t>这家医院的设计师真的是鬼才，这种阴间的病房设计仿佛就是在贴心的位患者提供停尸房前期体验活动。</w:t>
      </w:r>
    </w:p>
    <w:p>
      <w:pPr>
        <w:rPr>
          <w:rFonts w:hint="eastAsia"/>
          <w:sz w:val="28"/>
          <w:szCs w:val="28"/>
          <w:lang w:val="en-US" w:eastAsia="zh-CN"/>
        </w:rPr>
      </w:pPr>
      <w:r>
        <w:rPr>
          <w:rFonts w:hint="eastAsia"/>
          <w:sz w:val="28"/>
          <w:szCs w:val="28"/>
          <w:lang w:val="en-US" w:eastAsia="zh-CN"/>
        </w:rPr>
        <w:t>（地表场景 医院附近）</w:t>
      </w:r>
    </w:p>
    <w:p>
      <w:pPr>
        <w:rPr>
          <w:rFonts w:hint="eastAsia"/>
          <w:sz w:val="28"/>
          <w:szCs w:val="28"/>
          <w:lang w:val="en-US" w:eastAsia="zh-CN"/>
        </w:rPr>
      </w:pPr>
      <w:r>
        <w:rPr>
          <w:rFonts w:hint="eastAsia"/>
          <w:sz w:val="28"/>
          <w:szCs w:val="28"/>
          <w:lang w:val="en-US" w:eastAsia="zh-CN"/>
        </w:rPr>
        <w:t>终于到达了地表...瞬间收缩瞳孔的阳光...人类生存证明的嘈杂声，真是糟透了，这个毫无价值快要烂掉的城市。</w:t>
      </w:r>
    </w:p>
    <w:p>
      <w:pPr>
        <w:rPr>
          <w:rFonts w:hint="eastAsia"/>
          <w:sz w:val="28"/>
          <w:szCs w:val="28"/>
          <w:lang w:val="en-US" w:eastAsia="zh-CN"/>
        </w:rPr>
      </w:pPr>
      <w:r>
        <w:rPr>
          <w:rFonts w:hint="eastAsia"/>
          <w:sz w:val="28"/>
          <w:szCs w:val="28"/>
          <w:lang w:val="en-US" w:eastAsia="zh-CN"/>
        </w:rPr>
        <w:t>末了，空气的清新程度属实意料之外，虽然大脑可能已经忘记了，但肺部却如获新生，毕竟每一个肺泡都把不知前多久那个雾以吸为贵的年代刻在了DNA里。这些人类的发展居然没有带来环境的破坏，可喜可贺，可喜可贺。</w:t>
      </w:r>
    </w:p>
    <w:p>
      <w:pPr>
        <w:rPr>
          <w:rFonts w:hint="eastAsia"/>
          <w:sz w:val="28"/>
          <w:szCs w:val="28"/>
          <w:lang w:val="en-US" w:eastAsia="zh-CN"/>
        </w:rPr>
      </w:pPr>
      <w:r>
        <w:rPr>
          <w:rFonts w:hint="eastAsia"/>
          <w:sz w:val="28"/>
          <w:szCs w:val="28"/>
          <w:lang w:val="en-US" w:eastAsia="zh-CN"/>
        </w:rPr>
        <w:t>女队员：总长，车已经准备好了。</w:t>
      </w:r>
    </w:p>
    <w:p>
      <w:pPr>
        <w:rPr>
          <w:rFonts w:hint="eastAsia"/>
          <w:color w:val="FF0000"/>
          <w:sz w:val="28"/>
          <w:szCs w:val="28"/>
          <w:lang w:val="en-US" w:eastAsia="zh-CN"/>
        </w:rPr>
      </w:pPr>
      <w:r>
        <w:rPr>
          <w:rFonts w:hint="eastAsia"/>
          <w:color w:val="FF0000"/>
          <w:sz w:val="28"/>
          <w:szCs w:val="28"/>
          <w:lang w:val="en-US" w:eastAsia="zh-CN"/>
        </w:rPr>
        <w:t>选择：车原来是指虎式坦克啊。</w:t>
      </w:r>
    </w:p>
    <w:p>
      <w:pPr>
        <w:rPr>
          <w:rFonts w:hint="eastAsia"/>
          <w:color w:val="FF0000"/>
          <w:sz w:val="28"/>
          <w:szCs w:val="28"/>
          <w:lang w:val="en-US" w:eastAsia="zh-CN"/>
        </w:rPr>
      </w:pPr>
      <w:r>
        <w:rPr>
          <w:rFonts w:hint="eastAsia"/>
          <w:color w:val="FF0000"/>
          <w:sz w:val="28"/>
          <w:szCs w:val="28"/>
          <w:lang w:val="en-US" w:eastAsia="zh-CN"/>
        </w:rPr>
        <w:t xml:space="preserve">      军备设施民用真的好吗。</w:t>
      </w:r>
    </w:p>
    <w:p>
      <w:pPr>
        <w:rPr>
          <w:rFonts w:hint="eastAsia"/>
          <w:sz w:val="28"/>
          <w:szCs w:val="28"/>
          <w:lang w:val="en-US" w:eastAsia="zh-CN"/>
        </w:rPr>
      </w:pPr>
      <w:r>
        <w:rPr>
          <w:rFonts w:hint="eastAsia"/>
          <w:sz w:val="28"/>
          <w:szCs w:val="28"/>
          <w:lang w:val="en-US" w:eastAsia="zh-CN"/>
        </w:rPr>
        <w:t>江珂：没时间解释了，快上车。</w:t>
      </w:r>
    </w:p>
    <w:p>
      <w:pPr>
        <w:rPr>
          <w:rFonts w:hint="eastAsia"/>
          <w:sz w:val="28"/>
          <w:szCs w:val="28"/>
          <w:lang w:val="en-US" w:eastAsia="zh-CN"/>
        </w:rPr>
      </w:pPr>
      <w:r>
        <w:rPr>
          <w:rFonts w:hint="eastAsia"/>
          <w:sz w:val="28"/>
          <w:szCs w:val="28"/>
          <w:lang w:val="en-US" w:eastAsia="zh-CN"/>
        </w:rPr>
        <w:t>半推半就的上了车，不过车里面还蛮大的。与外观不符的是这台车子内部丝毫不亚于一些高档房车，功能完善程度叹为观止。</w:t>
      </w:r>
    </w:p>
    <w:p>
      <w:pPr>
        <w:rPr>
          <w:rFonts w:hint="eastAsia"/>
          <w:sz w:val="28"/>
          <w:szCs w:val="28"/>
          <w:lang w:val="en-US" w:eastAsia="zh-CN"/>
        </w:rPr>
      </w:pPr>
      <w:r>
        <w:rPr>
          <w:rFonts w:hint="eastAsia"/>
          <w:sz w:val="28"/>
          <w:szCs w:val="28"/>
          <w:lang w:val="en-US" w:eastAsia="zh-CN"/>
        </w:rPr>
        <w:t>身居其中完全可以自由的预览到车外的情况。如此奢侈的内部装修，大概是某个领导私吞国家拨款军费的直接表象了</w:t>
      </w:r>
    </w:p>
    <w:p>
      <w:pPr>
        <w:rPr>
          <w:rFonts w:hint="eastAsia"/>
          <w:sz w:val="28"/>
          <w:szCs w:val="28"/>
          <w:lang w:val="en-US" w:eastAsia="zh-CN"/>
        </w:rPr>
      </w:pPr>
      <w:r>
        <w:rPr>
          <w:rFonts w:hint="eastAsia"/>
          <w:sz w:val="28"/>
          <w:szCs w:val="28"/>
          <w:lang w:val="en-US" w:eastAsia="zh-CN"/>
        </w:rPr>
        <w:t>广播：上津门交通安全部门提醒您 道路千万条 安全第一条 出行不规范 亲人两行泪</w:t>
      </w:r>
    </w:p>
    <w:p>
      <w:pPr>
        <w:rPr>
          <w:rFonts w:hint="eastAsia"/>
          <w:sz w:val="28"/>
          <w:szCs w:val="28"/>
          <w:lang w:val="en-US" w:eastAsia="zh-CN"/>
        </w:rPr>
      </w:pPr>
      <w:r>
        <w:rPr>
          <w:rFonts w:hint="eastAsia"/>
          <w:sz w:val="28"/>
          <w:szCs w:val="28"/>
          <w:lang w:val="en-US" w:eastAsia="zh-CN"/>
        </w:rPr>
        <w:t>完全没有感情的棒读，自然也不会真的有人会去听从劝告。毕竟人类对于自己不感兴趣的东西既无法看到也无法认知。</w:t>
      </w:r>
    </w:p>
    <w:p>
      <w:pPr>
        <w:rPr>
          <w:rFonts w:hint="eastAsia"/>
          <w:sz w:val="28"/>
          <w:szCs w:val="28"/>
          <w:lang w:val="en-US" w:eastAsia="zh-CN"/>
        </w:rPr>
      </w:pPr>
      <w:r>
        <w:rPr>
          <w:rFonts w:hint="eastAsia"/>
          <w:sz w:val="28"/>
          <w:szCs w:val="28"/>
          <w:lang w:val="en-US" w:eastAsia="zh-CN"/>
        </w:rPr>
        <w:t>（cg，各个地点快速切换）</w:t>
      </w:r>
    </w:p>
    <w:p>
      <w:pPr>
        <w:rPr>
          <w:rFonts w:hint="eastAsia"/>
          <w:sz w:val="28"/>
          <w:szCs w:val="28"/>
          <w:lang w:val="en-US" w:eastAsia="zh-CN"/>
        </w:rPr>
      </w:pPr>
      <w:r>
        <w:rPr>
          <w:rFonts w:hint="eastAsia"/>
          <w:sz w:val="28"/>
          <w:szCs w:val="28"/>
          <w:lang w:val="en-US" w:eastAsia="zh-CN"/>
        </w:rPr>
        <w:t>果然，世界会随着自己改变这种事，根本不可能。说到底，我们又是何时认识到自己不是世界的主角呢。</w:t>
      </w:r>
    </w:p>
    <w:p>
      <w:pPr>
        <w:rPr>
          <w:rFonts w:hint="eastAsia"/>
          <w:sz w:val="28"/>
          <w:szCs w:val="28"/>
          <w:lang w:val="en-US" w:eastAsia="zh-CN"/>
        </w:rPr>
      </w:pPr>
      <w:r>
        <w:rPr>
          <w:rFonts w:hint="eastAsia"/>
          <w:sz w:val="28"/>
          <w:szCs w:val="28"/>
          <w:lang w:val="en-US" w:eastAsia="zh-CN"/>
        </w:rPr>
        <w:t>（cg，教堂）</w:t>
      </w:r>
    </w:p>
    <w:p>
      <w:pPr>
        <w:rPr>
          <w:rFonts w:hint="eastAsia"/>
          <w:sz w:val="28"/>
          <w:szCs w:val="28"/>
          <w:lang w:val="en-US" w:eastAsia="zh-CN"/>
        </w:rPr>
      </w:pPr>
      <w:r>
        <w:rPr>
          <w:rFonts w:hint="eastAsia"/>
          <w:sz w:val="28"/>
          <w:szCs w:val="28"/>
          <w:lang w:val="en-US" w:eastAsia="zh-CN"/>
        </w:rPr>
        <w:t>一群整齐划一的考斯普雷的人，虽然不知道他们在考斯什么，嘛，多半他们自己也不知道考斯什么仅仅是为了当前蹭热度吧</w:t>
      </w:r>
    </w:p>
    <w:p>
      <w:pPr>
        <w:rPr>
          <w:rFonts w:hint="eastAsia"/>
          <w:sz w:val="28"/>
          <w:szCs w:val="28"/>
          <w:lang w:val="en-US" w:eastAsia="zh-CN"/>
        </w:rPr>
      </w:pPr>
      <w:r>
        <w:rPr>
          <w:rFonts w:hint="eastAsia"/>
          <w:sz w:val="28"/>
          <w:szCs w:val="28"/>
          <w:lang w:val="en-US" w:eastAsia="zh-CN"/>
        </w:rPr>
        <w:t>众教徒：啊~啊~~~</w:t>
      </w:r>
    </w:p>
    <w:p>
      <w:pPr>
        <w:rPr>
          <w:rFonts w:hint="eastAsia"/>
          <w:sz w:val="28"/>
          <w:szCs w:val="28"/>
          <w:lang w:val="en-US" w:eastAsia="zh-CN"/>
        </w:rPr>
      </w:pPr>
      <w:r>
        <w:rPr>
          <w:rFonts w:hint="eastAsia"/>
          <w:sz w:val="28"/>
          <w:szCs w:val="28"/>
          <w:lang w:val="en-US" w:eastAsia="zh-CN"/>
        </w:rPr>
        <w:t>单纯的富有感情的拖长中音，人员看起来全都是女性，年纪可能最大不会超过40岁，最小的，唔，大概也就刚刚小学毕业的亚子。</w:t>
      </w:r>
    </w:p>
    <w:p>
      <w:pPr>
        <w:rPr>
          <w:rFonts w:hint="eastAsia"/>
          <w:sz w:val="28"/>
          <w:szCs w:val="28"/>
          <w:lang w:val="en-US" w:eastAsia="zh-CN"/>
        </w:rPr>
      </w:pPr>
      <w:r>
        <w:rPr>
          <w:rFonts w:hint="eastAsia"/>
          <w:sz w:val="28"/>
          <w:szCs w:val="28"/>
          <w:lang w:val="en-US" w:eastAsia="zh-CN"/>
        </w:rPr>
        <w:t>乔丹：哎？那堆教徒里是有美女吗你怎么这么在意。</w:t>
      </w:r>
    </w:p>
    <w:p>
      <w:pPr>
        <w:rPr>
          <w:rFonts w:hint="eastAsia"/>
          <w:sz w:val="28"/>
          <w:szCs w:val="28"/>
          <w:lang w:val="en-US" w:eastAsia="zh-CN"/>
        </w:rPr>
      </w:pPr>
      <w:r>
        <w:rPr>
          <w:rFonts w:hint="eastAsia"/>
          <w:sz w:val="28"/>
          <w:szCs w:val="28"/>
          <w:lang w:val="en-US" w:eastAsia="zh-CN"/>
        </w:rPr>
        <w:t>你：教徒？</w:t>
      </w:r>
    </w:p>
    <w:p>
      <w:pPr>
        <w:rPr>
          <w:rFonts w:hint="eastAsia"/>
          <w:sz w:val="28"/>
          <w:szCs w:val="28"/>
          <w:lang w:val="en-US" w:eastAsia="zh-CN"/>
        </w:rPr>
      </w:pPr>
      <w:r>
        <w:rPr>
          <w:rFonts w:hint="eastAsia"/>
          <w:sz w:val="28"/>
          <w:szCs w:val="28"/>
          <w:lang w:val="en-US" w:eastAsia="zh-CN"/>
        </w:rPr>
        <w:t>乔丹：对啊，那群人好像信奉什么外神，主张减少人类干涉让生态恢复平衡，现在好像是每天例行的圣歌吧，自从这群人在这里，倒是跳广场舞的大妈不见了。</w:t>
      </w:r>
    </w:p>
    <w:p>
      <w:pPr>
        <w:rPr>
          <w:rFonts w:hint="eastAsia"/>
          <w:sz w:val="28"/>
          <w:szCs w:val="28"/>
          <w:lang w:val="en-US" w:eastAsia="zh-CN"/>
        </w:rPr>
      </w:pPr>
      <w:r>
        <w:rPr>
          <w:rFonts w:hint="eastAsia"/>
          <w:sz w:val="28"/>
          <w:szCs w:val="28"/>
          <w:lang w:val="en-US" w:eastAsia="zh-CN"/>
        </w:rPr>
        <w:t>你：这种聚众活动政府不管嘛</w:t>
      </w:r>
    </w:p>
    <w:p>
      <w:pPr>
        <w:rPr>
          <w:rFonts w:hint="eastAsia"/>
          <w:sz w:val="28"/>
          <w:szCs w:val="28"/>
          <w:lang w:val="en-US" w:eastAsia="zh-CN"/>
        </w:rPr>
      </w:pPr>
      <w:r>
        <w:rPr>
          <w:rFonts w:hint="eastAsia"/>
          <w:sz w:val="28"/>
          <w:szCs w:val="28"/>
          <w:lang w:val="en-US" w:eastAsia="zh-CN"/>
        </w:rPr>
        <w:t>江珂：倒不是不管，但毕竟他们没有做出任何危害城市的举动，反而更像是提倡环保的友好组织，虽然会做一些理念宣传，但更多的时候是在进行实际的环境维护工作，所以上级也自然默许存在了。</w:t>
      </w:r>
    </w:p>
    <w:p>
      <w:pPr>
        <w:rPr>
          <w:rFonts w:hint="eastAsia"/>
          <w:sz w:val="28"/>
          <w:szCs w:val="28"/>
          <w:lang w:val="en-US" w:eastAsia="zh-CN"/>
        </w:rPr>
      </w:pPr>
      <w:r>
        <w:rPr>
          <w:rFonts w:hint="eastAsia"/>
          <w:sz w:val="28"/>
          <w:szCs w:val="28"/>
          <w:lang w:val="en-US" w:eastAsia="zh-CN"/>
        </w:rPr>
        <w:t>的确，如果提倡环保的话某种意义上这还算是个不错的宗教</w:t>
      </w:r>
    </w:p>
    <w:p>
      <w:pPr>
        <w:rPr>
          <w:rFonts w:hint="eastAsia"/>
          <w:sz w:val="28"/>
          <w:szCs w:val="28"/>
          <w:lang w:val="en-US" w:eastAsia="zh-CN"/>
        </w:rPr>
      </w:pPr>
      <w:r>
        <w:rPr>
          <w:rFonts w:hint="eastAsia"/>
          <w:sz w:val="28"/>
          <w:szCs w:val="28"/>
          <w:lang w:val="en-US" w:eastAsia="zh-CN"/>
        </w:rPr>
        <w:t>乔丹：但是我有一点就很气啊</w:t>
      </w:r>
    </w:p>
    <w:p>
      <w:pPr>
        <w:rPr>
          <w:rFonts w:hint="eastAsia"/>
          <w:sz w:val="28"/>
          <w:szCs w:val="28"/>
          <w:lang w:val="en-US" w:eastAsia="zh-CN"/>
        </w:rPr>
      </w:pPr>
      <w:r>
        <w:rPr>
          <w:rFonts w:hint="eastAsia"/>
          <w:sz w:val="28"/>
          <w:szCs w:val="28"/>
          <w:lang w:val="en-US" w:eastAsia="zh-CN"/>
        </w:rPr>
        <w:t>林瑾：是因为那个教会唯一的男人是作为教主的糟老头子吗</w:t>
      </w:r>
    </w:p>
    <w:p>
      <w:pPr>
        <w:rPr>
          <w:rFonts w:hint="eastAsia"/>
          <w:sz w:val="28"/>
          <w:szCs w:val="28"/>
          <w:lang w:val="en-US" w:eastAsia="zh-CN"/>
        </w:rPr>
      </w:pPr>
      <w:r>
        <w:rPr>
          <w:rFonts w:hint="eastAsia"/>
          <w:sz w:val="28"/>
          <w:szCs w:val="28"/>
          <w:lang w:val="en-US" w:eastAsia="zh-CN"/>
        </w:rPr>
        <w:t>乔丹：对啊我也想坐拥如此庞大的后宫啊....哎？</w:t>
      </w:r>
    </w:p>
    <w:p>
      <w:pPr>
        <w:rPr>
          <w:rFonts w:hint="eastAsia"/>
          <w:sz w:val="28"/>
          <w:szCs w:val="28"/>
          <w:lang w:val="en-US" w:eastAsia="zh-CN"/>
        </w:rPr>
      </w:pPr>
      <w:r>
        <w:rPr>
          <w:rFonts w:hint="eastAsia"/>
          <w:sz w:val="28"/>
          <w:szCs w:val="28"/>
          <w:lang w:val="en-US" w:eastAsia="zh-CN"/>
        </w:rPr>
        <w:t>林瑾：果然是渣男啊</w:t>
      </w:r>
    </w:p>
    <w:p>
      <w:pPr>
        <w:rPr>
          <w:rFonts w:hint="eastAsia"/>
          <w:sz w:val="28"/>
          <w:szCs w:val="28"/>
          <w:lang w:val="en-US" w:eastAsia="zh-CN"/>
        </w:rPr>
      </w:pPr>
      <w:r>
        <w:rPr>
          <w:rFonts w:hint="eastAsia"/>
          <w:sz w:val="28"/>
          <w:szCs w:val="28"/>
          <w:lang w:val="en-US" w:eastAsia="zh-CN"/>
        </w:rPr>
        <w:t>江珂：一开口就是老渣男了</w:t>
      </w:r>
    </w:p>
    <w:p>
      <w:pPr>
        <w:rPr>
          <w:rFonts w:hint="eastAsia"/>
          <w:sz w:val="28"/>
          <w:szCs w:val="28"/>
          <w:lang w:val="en-US" w:eastAsia="zh-CN"/>
        </w:rPr>
      </w:pPr>
      <w:r>
        <w:rPr>
          <w:rFonts w:hint="eastAsia"/>
          <w:sz w:val="28"/>
          <w:szCs w:val="28"/>
          <w:lang w:val="en-US" w:eastAsia="zh-CN"/>
        </w:rPr>
        <w:t>白芊：...熟练的渣男</w:t>
      </w:r>
    </w:p>
    <w:p>
      <w:pPr>
        <w:rPr>
          <w:rFonts w:hint="eastAsia"/>
          <w:sz w:val="28"/>
          <w:szCs w:val="28"/>
          <w:lang w:val="en-US" w:eastAsia="zh-CN"/>
        </w:rPr>
      </w:pPr>
      <w:r>
        <w:rPr>
          <w:rFonts w:hint="eastAsia"/>
          <w:sz w:val="28"/>
          <w:szCs w:val="28"/>
          <w:lang w:val="en-US" w:eastAsia="zh-CN"/>
        </w:rPr>
        <w:t>0：喵呜！</w:t>
      </w:r>
    </w:p>
    <w:p>
      <w:pPr>
        <w:rPr>
          <w:rFonts w:hint="eastAsia"/>
          <w:sz w:val="28"/>
          <w:szCs w:val="28"/>
          <w:lang w:val="en-US" w:eastAsia="zh-CN"/>
        </w:rPr>
      </w:pPr>
      <w:r>
        <w:rPr>
          <w:rFonts w:hint="eastAsia"/>
          <w:sz w:val="28"/>
          <w:szCs w:val="28"/>
          <w:lang w:val="en-US" w:eastAsia="zh-CN"/>
        </w:rPr>
        <w:t>喂，你看着我也没用，这时候如果帮助你大概会变成女性公敌吧</w:t>
      </w:r>
    </w:p>
    <w:p>
      <w:pPr>
        <w:rPr>
          <w:rFonts w:hint="eastAsia"/>
          <w:sz w:val="28"/>
          <w:szCs w:val="28"/>
          <w:lang w:val="en-US" w:eastAsia="zh-CN"/>
        </w:rPr>
      </w:pPr>
      <w:r>
        <w:rPr>
          <w:rFonts w:hint="eastAsia"/>
          <w:sz w:val="28"/>
          <w:szCs w:val="28"/>
          <w:lang w:val="en-US" w:eastAsia="zh-CN"/>
        </w:rPr>
        <w:t>乔丹：兄弟~这是个正常男人都会想要的吧~~</w:t>
      </w:r>
    </w:p>
    <w:p>
      <w:pPr>
        <w:rPr>
          <w:rFonts w:hint="eastAsia"/>
          <w:sz w:val="28"/>
          <w:szCs w:val="28"/>
          <w:lang w:val="en-US" w:eastAsia="zh-CN"/>
        </w:rPr>
      </w:pPr>
      <w:r>
        <w:rPr>
          <w:rFonts w:hint="eastAsia"/>
          <w:sz w:val="28"/>
          <w:szCs w:val="28"/>
          <w:lang w:val="en-US" w:eastAsia="zh-CN"/>
        </w:rPr>
        <w:t>心理和感情常常是不相等的，有时候会做出砍死完全不合理的结论也是这个原因。不过单纯满足虚荣心的话后宫确实很棒，但只是想想自然不能这么讲就是了。</w:t>
      </w:r>
    </w:p>
    <w:p>
      <w:pPr>
        <w:rPr>
          <w:rFonts w:hint="eastAsia"/>
          <w:sz w:val="28"/>
          <w:szCs w:val="28"/>
          <w:lang w:val="en-US" w:eastAsia="zh-CN"/>
        </w:rPr>
      </w:pPr>
      <w:r>
        <w:rPr>
          <w:rFonts w:hint="eastAsia"/>
          <w:sz w:val="28"/>
          <w:szCs w:val="28"/>
          <w:lang w:val="en-US" w:eastAsia="zh-CN"/>
        </w:rPr>
        <w:t>你：汝与曹贼何异...</w:t>
      </w:r>
    </w:p>
    <w:p>
      <w:pPr>
        <w:rPr>
          <w:rFonts w:hint="eastAsia"/>
          <w:sz w:val="28"/>
          <w:szCs w:val="28"/>
          <w:lang w:val="en-US" w:eastAsia="zh-CN"/>
        </w:rPr>
      </w:pPr>
      <w:r>
        <w:rPr>
          <w:rFonts w:hint="eastAsia"/>
          <w:sz w:val="28"/>
          <w:szCs w:val="28"/>
          <w:lang w:val="en-US" w:eastAsia="zh-CN"/>
        </w:rPr>
        <w:t>乔丹：男人变态有什么错！</w:t>
      </w:r>
    </w:p>
    <w:p>
      <w:pPr>
        <w:rPr>
          <w:rFonts w:hint="eastAsia"/>
          <w:sz w:val="28"/>
          <w:szCs w:val="28"/>
          <w:lang w:val="en-US" w:eastAsia="zh-CN"/>
        </w:rPr>
      </w:pPr>
      <w:r>
        <w:rPr>
          <w:rFonts w:hint="eastAsia"/>
          <w:sz w:val="28"/>
          <w:szCs w:val="28"/>
          <w:lang w:val="en-US" w:eastAsia="zh-CN"/>
        </w:rPr>
        <w:t>上次这样的喧闹，是什么时候呢</w:t>
      </w:r>
    </w:p>
    <w:p>
      <w:pPr>
        <w:rPr>
          <w:rFonts w:hint="eastAsia"/>
          <w:sz w:val="28"/>
          <w:szCs w:val="28"/>
          <w:lang w:val="en-US" w:eastAsia="zh-CN"/>
        </w:rPr>
      </w:pPr>
      <w:r>
        <w:rPr>
          <w:rFonts w:hint="eastAsia"/>
          <w:sz w:val="28"/>
          <w:szCs w:val="28"/>
          <w:lang w:val="en-US" w:eastAsia="zh-CN"/>
        </w:rPr>
        <w:t>（旧图风，郊外空地）</w:t>
      </w:r>
    </w:p>
    <w:p>
      <w:pPr>
        <w:rPr>
          <w:rFonts w:hint="eastAsia"/>
          <w:sz w:val="28"/>
          <w:szCs w:val="28"/>
          <w:lang w:val="en-US" w:eastAsia="zh-CN"/>
        </w:rPr>
      </w:pPr>
      <w:r>
        <w:rPr>
          <w:rFonts w:hint="eastAsia"/>
          <w:sz w:val="28"/>
          <w:szCs w:val="28"/>
          <w:lang w:val="en-US" w:eastAsia="zh-CN"/>
        </w:rPr>
        <w:t>（递交花cg。将花拆开分给众人cg）</w:t>
      </w:r>
    </w:p>
    <w:p>
      <w:pPr>
        <w:rPr>
          <w:rFonts w:hint="eastAsia"/>
          <w:sz w:val="28"/>
          <w:szCs w:val="28"/>
          <w:lang w:val="en-US" w:eastAsia="zh-CN"/>
        </w:rPr>
      </w:pPr>
      <w:r>
        <w:rPr>
          <w:rFonts w:hint="eastAsia"/>
          <w:sz w:val="28"/>
          <w:szCs w:val="28"/>
          <w:lang w:val="en-US" w:eastAsia="zh-CN"/>
        </w:rPr>
        <w:t>你：痛...</w:t>
      </w:r>
    </w:p>
    <w:p>
      <w:pPr>
        <w:rPr>
          <w:rFonts w:hint="eastAsia"/>
          <w:sz w:val="28"/>
          <w:szCs w:val="28"/>
          <w:lang w:val="en-US" w:eastAsia="zh-CN"/>
        </w:rPr>
      </w:pPr>
      <w:r>
        <w:rPr>
          <w:rFonts w:hint="eastAsia"/>
          <w:sz w:val="28"/>
          <w:szCs w:val="28"/>
          <w:lang w:val="en-US" w:eastAsia="zh-CN"/>
        </w:rPr>
        <w:t>刚才那是什么，回忆吗，看来记忆恢复伴随头疼的说法是真的了。</w:t>
      </w:r>
    </w:p>
    <w:p>
      <w:pPr>
        <w:rPr>
          <w:rFonts w:hint="eastAsia"/>
          <w:sz w:val="28"/>
          <w:szCs w:val="28"/>
          <w:lang w:val="en-US" w:eastAsia="zh-CN"/>
        </w:rPr>
      </w:pPr>
      <w:r>
        <w:rPr>
          <w:rFonts w:hint="eastAsia"/>
          <w:sz w:val="28"/>
          <w:szCs w:val="28"/>
          <w:lang w:val="en-US" w:eastAsia="zh-CN"/>
        </w:rPr>
        <w:t>白芊：哥！怎么了哪里不舒服</w:t>
      </w:r>
    </w:p>
    <w:p>
      <w:pPr>
        <w:rPr>
          <w:rFonts w:hint="eastAsia"/>
          <w:sz w:val="28"/>
          <w:szCs w:val="28"/>
          <w:lang w:val="en-US" w:eastAsia="zh-CN"/>
        </w:rPr>
      </w:pPr>
      <w:r>
        <w:rPr>
          <w:rFonts w:hint="eastAsia"/>
          <w:sz w:val="28"/>
          <w:szCs w:val="28"/>
          <w:lang w:val="en-US" w:eastAsia="zh-CN"/>
        </w:rPr>
        <w:t>你：没什么，可能这车密封性太好了有点缺氧。</w:t>
      </w:r>
    </w:p>
    <w:p>
      <w:pPr>
        <w:rPr>
          <w:rFonts w:hint="eastAsia"/>
          <w:sz w:val="28"/>
          <w:szCs w:val="28"/>
          <w:lang w:val="en-US" w:eastAsia="zh-CN"/>
        </w:rPr>
      </w:pPr>
      <w:r>
        <w:rPr>
          <w:rFonts w:hint="eastAsia"/>
          <w:sz w:val="28"/>
          <w:szCs w:val="28"/>
          <w:lang w:val="en-US" w:eastAsia="zh-CN"/>
        </w:rPr>
        <w:t>江珂：要下车吗，虽然没多远了。</w:t>
      </w:r>
    </w:p>
    <w:p>
      <w:pPr>
        <w:rPr>
          <w:rFonts w:hint="eastAsia"/>
          <w:color w:val="FF0000"/>
          <w:sz w:val="28"/>
          <w:szCs w:val="28"/>
          <w:lang w:val="en-US" w:eastAsia="zh-CN"/>
        </w:rPr>
      </w:pPr>
      <w:r>
        <w:rPr>
          <w:rFonts w:hint="eastAsia"/>
          <w:color w:val="FF0000"/>
          <w:sz w:val="28"/>
          <w:szCs w:val="28"/>
          <w:lang w:val="en-US" w:eastAsia="zh-CN"/>
        </w:rPr>
        <w:t>选择：下车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（cg街边）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乔丹：我和林瑾本来就是从学校越狱出来的，就不送你们啦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林瑾：注意节制，路上要小心坏女人哦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江珂：我也要回单位了，晚上下班去你家看你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你：你们也是，一路顺风~姐姐主要不要吧别人车撞坏哦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目送一行人离开，身边只有妹妹和黏在身上的猫咪。</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白芊：属于我和哥哥的二人世界了呢（贴）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路人A：该死的现充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路人B:喂喂萝莉控啊报警吧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路人C：说不定是援交呢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路人D:一看就是被渣男哄骗了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你：那个，这是我亲妹妹...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路人：什么嘛原来是骨科，酸了酸了。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你：...芊芊，我想自己走走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白芊：啊..可是..那窝先回家准备饭菜了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你：0也要好好看家哦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目送抱着猫咪的少女离开，现在算是真正意义上的自由了，现在看来也许这座城市的人可能比想象的还要糟糕。</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凭着记忆向属于父母的房子缓缓蠕动，焦灼的路面噼啪奏响，回过神却发现已是晌午，街道早已空无一人，就连恼人的知了也在树荫中停止了思考，行动是没必要的做功，身体每一粒细胞都担忧着水分的流失。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紫外线真是恶毒呢，虽然自己的身体并没有异常感到不适，但还是对体液储存量不太放心</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 奇怪的建筑物）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该死..明明看着很近啊..不远处那栋被称为家的，父母名下固有财产的房子。早知道走路如此吃力年轻的时候就不宅着多出来运动运动了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一栋奇怪的建筑，外观看起来就是一个完美的立方体，没有看到门在哪里，但周围却歪歪扭扭的摆放着形态各异白色的人形雕塑，与其说是摆在这里，倒不如说更像是谁随意丢在这里的棋子。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阮郁：大秃子病了二秃子瞧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三秃子买药四秃子熬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五秃子死了六秃子抬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七秃子挖坑八秃子埋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九秃子坐在地上哭起来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十秃子问他为什么哭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九秃子说~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五秃子一去不回来~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这到底是什么儿童邪典，如果程序员在这里一定会感觉有被冒犯到。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阮郁：啊，一只野生完整的人类...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喂..就算自己是个死肥宅，但被人质疑人格完整度还是很伤自尊的，倒是这种低情商的话是碳基生物能说出来的吗。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你：我全都听到了哦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等身人偶，如果用一个词来形容眼前这名奇装异服的考斯普雷女孩相比新华字典里不会有第二个合适的词汇了。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异形建筑物阴影下，奇装异服的女孩皮肤如同瓷器洁白，毫无血色似乎也如瓷器一般脆弱，翡翠色的瞳孔直接将预要折射的光线尽数吞噬，说不出的焦黄发色像极了摇动的海葵，发梢则是一种虚幻的淡黄，明明周围没有风，却像章鱼触手一样不自然的扭动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明明是高温，却冷不丁后背发凉。不过不管加多少糖，辣椒还是辣的，就算是浸泡在糖浆里也是不会改变辣椒本身这个事实的。这个看似轻触都会支离破碎的少女，无疑是个真整站在这里的的人类。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你：小朋友，一个人吗，叔叔这里有糖吃哦~~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虽然兜兜里并没有糖就是了，不过受虐者和施虐者往往就是这样容易反转。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阮郁：不了谢谢，妈妈说不能乱吃除教会发放以外的糖</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这就是听妈妈话的好孩子吗，如今可真不多见啊，如果可以真想奖励她一朵小红花。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你：那要不要跟叔叔一起走，叔叔家还蛮大的~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感觉自己愈发像一个变态，于是赶紧回头看看周围，不过并没有人在围观，也没有好事的朝阳群众举报。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阮郁：姐姐说了，让我在这里替她完成一件对她人生帮助非常大的事，结束前绝对不能离开。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机械般的回答，她的语气丝毫感觉不出感情，面部表情虽不是没有但却略显僵硬，大概是宅家久了太久没接触过人类了。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不过还真是个听话的好孩子，不仅听妈妈的话连姐姐的话都听，刚才的小红花可以收回了，在这个熊孩子横行无忌的世界里颁发一个感动中国奖给她才更适合些。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你：虽然是在阴影下，不过你穿这么厚真的不热吗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服饰，虽然底色是海色的深邃，却是明显感觉得到是一片死海，上面纹有金橙色的眼装纹路，遍布通体，裙边，衣领，袖口，靴筒以及那个大的离谱的船长帽檐均有着下犹如灵长类动物门齿一样排列的装饰物，有序的交错排列在一起，像是在哄笑一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阮郁：这是大家所期望的装束，自然不会热。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总觉得有些答非所问，不过越是这样越对她产生了兴趣，虽然更多是避暑期间打发无聊的调戏罢了。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你：那个....</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阮郁：你是一个人吗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本来想创造话题，却被打断了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你：我不是一个人，难道是一条狗吗。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阮郁：哈...哈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非常，非常僵硬的笑容出现在他的脸上，面无表情的脸蛋正强制让嘴角上扬，显得尤为滑稽。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你：不用勉强笑了啦！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阮郁：不应和一下你会尴尬的。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虽然看起来更尴尬了，不过周围只有我们两个人，反倒是让气氛变得不是那么僵硬了。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你：不过直到刚才为止我还不是一个人，家人和朋友都去忙他们自己的事了。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阮郁：这样啊，那些是你的家人朋友啊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总觉得她想说什么，但话到嘴边却欲言又止了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阮郁：不，没什么，这样就好，这样就好。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真是奇怪的孩子，不过过于追究大概会被厌烦吧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这栋奇异的建筑到底是用来做什么的呢，现在贴近后，明显感觉到的是周围温度的骤降，不是像冷库一样从内散发冷气，而是将身体里水分抽去所带来的极速散热。虽然在这里呆着要凉快的多，但本能的已经不想久留，因为仅仅是在这附近待了一会儿，身体就已经有些脱水的无力感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你：那个，我妹叫我回家恰饭了，先行告退了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再在这里呆着说不定会冻伤了，看来这个孩子穿这么厚还是又原因的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阮郁：啊..你的妹妹，她是个听话的好孩子吗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莫名其妙的提问。</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你：她是世界上最棒的妹妹。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阮郁：嗯..希望还能见到完整的你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喂喂不是吧还来，但这次这个完整听起来总觉得怪怪的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你：233333，那我一定会回来的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反派惯用台词脱口而出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阮郁：你是个好人.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好人卡get。虽然女人口中的好人百分之百意思是怎样都好的人，最多也只是方便好用的工具人罢了。总之不管怎样，肯定是没戏的~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你：回见啦~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总之，这个建筑附近待久了确信会感到不适，还是赶快离开为好。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阮郁：小白兔，白又白，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两只耳朵拎起来，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割了动脉割静脉，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一动不动真可爱~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即使已经疯也似的逃离很远了，耳旁还是响起了那个女孩独特黑儿歌的余音，但愿，但愿晚上不会做噩梦吧。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 家门口）</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凭着记忆走的话，的确是这里没错。但现在眼前的景象着实让人感到惊叹。与其说这里是独栋的别墅，倒不如说看起来更像是中世纪上流贵族的宅邸，主体建筑物看起来大体是大理石之类矿物质为主要材料组成的，从外观上看似乎并没有接缝结构，但恐怕里面因为豆腐渣工程已经千疮百孔了。至于这宅邸具体有多少层大概不进入内部一探究竟是猜不到的。顶部好像还挂着疑似家纹的旗帜。咦，这个家纹好像在之前的虎式坦克上见到过，嘛，也许是自己多虑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楼侧面的独立栋建筑看似是一个三层的仓库，窗沿紧闭着，一层大概是停放车辆的地方，卷帘门虽然收缩着但并没有看到停泊的车辆。能住得起如此毫无拘束车库的车也算车生幸福了吧，只是不知道现在这辆车是不是正停在某个戏剧学院门口机箱盖上摆满饮料一边营业一边等着鱼塘中的鱼儿愿者上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从门口到正门还有几十步的距离，中央坐拥着一个造型略显得精污的环形喷泉，这个位于泉眼的雕塑，看形体主要部分明显是个等身女人的躯干，没有头，也没用四肢，本是颈部的部分延伸出一顶王冠，中心镶嵌着一枚看起来价值不菲的暗红色矿石，乳房部分的两个乳突，说是乳突倒更像是眼睛，上肢的部分延伸出一对羽翼，上面的每一片羽毛都好像在向往着外界的自由而拼命挣脱本体，肚脐部分好像因为时间的关系出现了不规则裂缝一直延伸至了阴部，下肢的部分像三股编一样一直延伸到了不知具体位置的底座，水池中并没有鱼，却异常浑浊，并散发着少许搁浅后鲨鱼的腥臭味。与其说这台雕像是被摆放在这，倒不如说是本来就扎根在这里的什么植物被浇灌了一层水泥罢了。虽然整体的造型异常精污，但却完全感觉不到不适，相反却能感到一种亲切感，大概这就是来自父母审美的遗传吧，当然也不排除是被东映特设棚子强奸太久歪曲所导致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道旁两侧，清一色生长着不知名的白色花朵，只有4瓣，上面的叶片感觉更像是后天贴在上面的，就像是两种不同的生物强行缝合在一起，显得十分别扭。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在主建筑的另一边空地上，有一颗不知品种的大树，虽说是树，但看起来更像是诸多藤本植物缠绕成了树的样子。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熟悉的叫声。猫是真的会接回家的主人的，虽然对于它们来说更多的是好奇你在外面打猎得到了什么今晚会不会加餐之类。但也有懂事的个体会确认一下饲主的安危有没有受伤之类。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不过更希望来迎接的是可爱的白发猫娘啊。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你：没什么，就是总觉得你要是可以变成人就好了，那一定是个整天粘着我的白发美少女呢。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所以自己到底在这里跟猫咪乱讲什么呢，就算可以相互理解，恐怕也得不到什么切实的回应吧。孤独并不是指周围人口的密度，而是个人的精神层面。即使别人与你距离再进，要是不能理解为和自己是同一种生物，那心里依旧不会得到满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（cg，大厅）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白芊：啊，哥哥，欢迎回家！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长相和自己相似的娇小女孩涌入怀中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白芊：哥哥成分严重不足，需要补充~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反正是在自家，偶尔娇惯一下孩子也无妨，额，应该没有警察再看吧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白芊：那么，要先吃饭呢，还是要先洗澡呢，还是要~先~吃~我~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在外乖乖的人畜无害的好孩子，在家居然如此虎狼之词。</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你：小孩子才做选择，我全都要。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白芊：哥哥真是贪心呢，不过还需要准备一下，先回房间乖乖等着哦。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少女哼着不知名的小曲蹦跳着消失在远处的走廊中。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妹妹是一种其妙的生物，无论多么可爱也不会对她有想法。内衣也只是一块普通的布。现实中的妹妹就是这样的东西。</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现在可以窥视到这栋房子部分构造了 全部看完进入下一段</w:t>
      </w:r>
    </w:p>
    <w:p>
      <w:pPr>
        <w:rPr>
          <w:rFonts w:hint="eastAsia"/>
          <w:color w:val="FF0000"/>
          <w:sz w:val="28"/>
          <w:szCs w:val="28"/>
          <w:lang w:val="en-US" w:eastAsia="zh-CN"/>
        </w:rPr>
      </w:pPr>
      <w:r>
        <w:rPr>
          <w:rFonts w:hint="eastAsia"/>
          <w:color w:val="FF0000"/>
          <w:sz w:val="28"/>
          <w:szCs w:val="28"/>
          <w:lang w:val="en-US" w:eastAsia="zh-CN"/>
        </w:rPr>
        <w:t>选择：去一层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一层的门厅，正对着的是一张布面油画画，貌似是这栋宅子最初的主人，毕竟明显是一个外国人长相。</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顺着左边走廊尽头，那里应该就是厨房和冷库了，妹妹正在忙碌，就不要去打扰了。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（餐厅cg）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是餐厅，依旧是中世纪欧式贵族风格，拉长的桌子和13把椅子，顶头的那把应该是主宾的位置，看起来要华丽的多。桌面上整齐排列着精心包装的餐具。不过蜡台上的蜡油好像积累了很久，也没用更换新的蜡烛，大概是为了环保停止使用了吧，不过用餐还是讲究仪式感，有机会去买一些电动的吧。其实最在意的还是墙上的那颗鹿头，明明是一个做工很糙的标本，但却像蒙娜丽莎一样，时刻有种被盯着的感觉。让人感到十分不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（书库cg）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走廊右侧尽头,这里看起来是书库，看起来藏书不少，很惊异的是这么多藏书完全一尘不染，不难想象维护和清扫工作的艰苦程度。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于是随便拿起一本放在桌上还没合起的书...大概动漫里的人物看到自己的本子后就是这个感觉吧..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（会议室cg）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这里应该是开会的地方了，不过这个圆桌看起来莫名眼熟，并且除了13把椅子外还有中世纪其实的盔甲和佩剑，不过也许屋子的原主人是个狂热的亚瑟王粉丝也说不定。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（古怪的门cg）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这里地面上有个古怪的门呢，上面歪歪扭扭的用卢恩文字刻着什么，看起来应该是密道或者地下室入口之类，还是先不要尝试打开了，总觉得里面会有什么不好的东西。</w:t>
      </w:r>
    </w:p>
    <w:p>
      <w:pPr>
        <w:rPr>
          <w:rFonts w:hint="eastAsia"/>
          <w:color w:val="FF0000"/>
          <w:sz w:val="28"/>
          <w:szCs w:val="28"/>
          <w:lang w:val="en-US" w:eastAsia="zh-CN"/>
        </w:rPr>
      </w:pPr>
      <w:r>
        <w:rPr>
          <w:rFonts w:hint="eastAsia"/>
          <w:color w:val="FF0000"/>
          <w:sz w:val="28"/>
          <w:szCs w:val="28"/>
          <w:lang w:val="en-US" w:eastAsia="zh-CN"/>
        </w:rPr>
        <w:t xml:space="preserve">      去二层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顺着扶梯来到了二层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（茶室cg）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卷珠帘之后是一间完全古典中式风格的茶室，生活还真是高雅，14弦的古筝，现在很难见到了呢，不过为什么这里也挂着鹿头呢。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主卧，这里看门牌应该是父母的房间，上着锁，还是先不要进去了。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（厕所cg）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厕所的设计倒是很现代化</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（浴场cg）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福利高发区，不过既然是自己家，应该也不会发生什么突然事件了，不过这种巨大的日式浴场，还真是让人有所期待与美少女坦诚相见呢。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FF0000"/>
          <w:sz w:val="28"/>
          <w:szCs w:val="28"/>
          <w:lang w:val="en-US" w:eastAsia="zh-CN"/>
        </w:rPr>
      </w:pPr>
      <w:r>
        <w:rPr>
          <w:rFonts w:hint="eastAsia"/>
          <w:color w:val="000000" w:themeColor="text1"/>
          <w:sz w:val="28"/>
          <w:szCs w:val="28"/>
          <w:lang w:val="en-US" w:eastAsia="zh-CN"/>
          <w14:textFill>
            <w14:solidFill>
              <w14:schemeClr w14:val="tx1"/>
            </w14:solidFill>
          </w14:textFill>
        </w:rPr>
        <w:t>某种意义上现在已经与美少女坦诚相见了。</w:t>
      </w:r>
    </w:p>
    <w:p>
      <w:pPr>
        <w:rPr>
          <w:rFonts w:hint="eastAsia"/>
          <w:color w:val="FF0000"/>
          <w:sz w:val="28"/>
          <w:szCs w:val="28"/>
          <w:lang w:val="en-US" w:eastAsia="zh-CN"/>
        </w:rPr>
      </w:pPr>
      <w:r>
        <w:rPr>
          <w:rFonts w:hint="eastAsia"/>
          <w:color w:val="FF0000"/>
          <w:sz w:val="28"/>
          <w:szCs w:val="28"/>
          <w:lang w:val="en-US" w:eastAsia="zh-CN"/>
        </w:rPr>
        <w:t xml:space="preserve">      去三层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顺着楼梯来到了三层，这层明显要小一些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妹妹的房间，这个年纪的女孩子多少是有隐私的，还是不要进去了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自己的房间，一会儿有的是时间回来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（空房间cg）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这里是空房间呢，一般是用来做临时仓库或者给客人用的吧。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总觉得这种空房间才是事故高发区。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（厕所cg）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嗯，这层的厕所也像另一层的一样偷工减料呢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（黑暗的房间cg）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这个屋子没有灯呢，不知没有灯，甚至没有接通电路。</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果然，这层也有鹿头，就算光线微弱但还是能依稀瞥到挂在墙上。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虽然不知房间挂鹿头是谁的恶趣味，但公鹿爱好者看到后一定会表示强烈的谴责就是了。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中世纪欧式风格装修的客厅，沙发看起来非常舒适</w:t>
      </w:r>
    </w:p>
    <w:p>
      <w:pPr>
        <w:rPr>
          <w:rFonts w:hint="eastAsia"/>
          <w:color w:val="FF0000"/>
          <w:sz w:val="28"/>
          <w:szCs w:val="28"/>
          <w:lang w:val="en-US" w:eastAsia="zh-CN"/>
        </w:rPr>
      </w:pPr>
      <w:r>
        <w:rPr>
          <w:rFonts w:hint="eastAsia"/>
          <w:color w:val="000000" w:themeColor="text1"/>
          <w:sz w:val="28"/>
          <w:szCs w:val="28"/>
          <w:lang w:val="en-US" w:eastAsia="zh-CN"/>
          <w14:textFill>
            <w14:solidFill>
              <w14:schemeClr w14:val="tx1"/>
            </w14:solidFill>
          </w14:textFill>
        </w:rPr>
        <w:t>喂喂，迎宾常用的客厅为什么会设在三楼啊，这所宅邸聘请的设计师难道是哈尔滨佛学院毕业的吗，怎么会有这种近乎于反人类的做法。</w:t>
      </w:r>
    </w:p>
    <w:p>
      <w:pPr>
        <w:rPr>
          <w:rFonts w:hint="eastAsia"/>
          <w:color w:val="FF0000"/>
          <w:sz w:val="28"/>
          <w:szCs w:val="28"/>
          <w:lang w:val="en-US" w:eastAsia="zh-CN"/>
        </w:rPr>
      </w:pPr>
      <w:r>
        <w:rPr>
          <w:rFonts w:hint="eastAsia"/>
          <w:color w:val="FF0000"/>
          <w:sz w:val="28"/>
          <w:szCs w:val="28"/>
          <w:lang w:val="en-US" w:eastAsia="zh-CN"/>
        </w:rPr>
        <w:t xml:space="preserve">      去屋顶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顺着爬梯来到了屋顶。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（屋顶cg）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这里看起来有些过于现代化了呢，迪拜土豪标配的机场泳池构造，不过停放在这里的直升机到哪里去了呢，也没有看到指挥室，当然不可否认这只是用来做个样子而已。不过也说不定为是某个使用猫头热气球三人组搭建的地点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这里不是城市最高点，但似乎可以鸟瞰到城市大部分样貌，自己所在的位置大概是一个山头的顶尖，缓缓上升的路面以至于刚才返回时完全没有察觉。城市四周环山，看来这里大概是盆地了，至于山的那边是什么自然是看不到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怀着如果火山喷发之类自然灾害降临在这所城市的幸灾乐祸心理寻找着它的咽喉要道，有了，那应该是在最西边，本该是连贯的山脊，像是愚公在世一般将其硬生生从中拦腰截断，不过这也是人类的力量呢。不过，既然这样，也不是无法理解教团的宗旨了，明显感觉得到在这座城市未曾建立之时这里应该是广袤的森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说到森林，通道处好像有什么高耸入云的柱状物，是地标建筑吗，应该不是，不然某章姓演员大概会直接现场表演中美合拍两开花了。有些像触手扭在一起啊，原来恶趣味的不只是设计师，而是城建。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纵观全景，发现大多建筑还是普通的六层居民楼，但中央区域却屹立着几个不规则的黑色高层，大概是真正的富人区，相对也有贫民窟，如同散沙一样播撒在城市入口处...这样也许会降低城市内部的犯罪率吧，不过外来的旅客可能就要遭殃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于是，尝试寻找了一下能够足矣吸引外来旅客的景点...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嗯，果然没有，这所城市简直糟透了。也许摩天轮那里的游乐场可以姑且算作景点吧，还有那镶嵌心形湖泊的公园...那个湖，总觉得会有美少女陪自己在那里殉情，当即被自己想法吓了一跳，果断抛在脑后。</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出行一定会用到交通工具，但似乎没有看到正在行驶的车辆，大多都停泊在p场里或者不惜沾染白色小传单也要放置于路边，没有火车轻轨，但好像有疑似地铁站的设施。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说到底，怎么见不到人呢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没有多想，也许都一边期待着月曜日的丰满一边堆积在为亲手自己搭建的牢笼中努力寻求着生存之道吧。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（泳池cg）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视线回到自家天台。这里是泳池，看起来有些像罗马皇帝的露天泳池，白玉石构建，不过还是非常在意这种池子的换水工作量。嘛，可以脑补一下第八集成群结队的泳装美少女也是不错的。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如果让猫咪进到泳池里大概脱落的毛发会堵到下水吧，不过你到底是怎么上来的，这墙没有海拉鲁大陆三年之期的经验应该是不能轻易上来的吧，莫非...难道是在兄弟会训练过的吗。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(花房cg)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欧式白色花房，这种花房一般不是出现在庭院后花园中吗，配上红茶和马卡龙，凡尔赛的一个下午就那么开始了。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所以为什么这里种植的全都是圣女果呢，也就是小番茄...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不，说到底这种植物到底是蔬菜还是水果呢，至今都是未解之谜。</w:t>
      </w: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目前除了车库那栋独立建筑外，这栋房子差不多预览完毕了，虽说是物理上的家，但总觉得没有什么归属感觉。不过，家人所在之处，那便是没有墙的家。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现在差不多该回自己房间等着妹妹来叫床了，应该三层右手边倒数第二间。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（cg，自己的房间内）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回到了属于自己的房间，没错，这是属于自己的，独一无二的小天地。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书架上陈列着许多已经微微泛黄的连载漫画和18x杂志，一个个井然有序的维持着排练许久的方阵队形等待主人的反复检阅。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旁边的玻璃展柜则是以形态各异的塑料小人为主。大多是美少女摆件，不过她们中出了几台机器人模型，倒不是喜欢，放这个仅仅是为了让别人觉得这房间的主人并不是个纯粹的老色痞罢了。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（特殊效果，cg中塑料小人们眼睛变红一秒）</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话说，在这些塑料小人眼中，人类就是巨人了吧，不自觉地伸手向自己的后颈摸去...唔目前还完好无损真是万幸</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可能的话真想要一个等身的啊，最好是仿真皮肤手感，听说最近有的bjd连口腔结构都十分还原，甚至还有打算搭载ai的，如果真的普及或许会降低犯罪率...想法是大胆的，不过真的发展过度说不定人类就会被这些新人类替代了呢。果然，还是被贫穷限制了想象力，都说死宅的钱好赚，但爷就是乐意为爱买单！</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咦，等一下，总觉得...好像在哪里见到过等身人偶呢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墙纸已经被数不尽的海报淹没，其中不乏夹杂着几张当红女星的最新款。这些女星..如果不经常爆出一些绯闻就不会火呢，不过能利用身体优势上位并借着干爹的力量和脑残粉的键盘也不乏是一种能力，三次元的女人，还是太差劲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桌面空空如也，仅仅只有被掏空的鱼缸随意丢弃在那里，嗯，这下确实的确认了自己不是什么学习的料呢。毕竟多数时候再怎么努力也不会比得上那些天资聪慧且自愿雄厚的人，更何况有些满足这样条件的人还更加努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小猫崽子你就这样待在床上会掉很多毛的好嘛...咦，完全没有掉毛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你：如果这时是个白发美少女侍寝该有多好~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你：别泄气啊，0你这样的小团子抱着睡觉最舒服啦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嘛，果然棉被才是真正的家，可能的话最后这辈子就赖在这里了，床可真是人类智慧的结晶啊。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扎在床铺中，虽说感叹着作为尼特族床铺的伟大，但却完全没有任何困意。</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（天花板cg）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这个天花板...有点熟悉啊，作画警察们所津津乐道的什么经费不足导致的人物严重崩坏或者场景直接照片转换的问题大概率还是美工摸鱼或者技术太菜。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不过，之前一层被卢恩符文上锁的门后，还是有些在意呢。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果然还是去看看怎么打开吧！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（古怪的门cg）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又回到了这里，像极了一切都终将会回归原点呢。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卢恩文字？对于曾有过中二时期的男孩子来说应该都认识吧。咦。我到底是怎么会觉得打不开呢。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与其说是门，其实看起来更像是一口天井的盖子，像是被偷来临时按在这里一样，上面的花纹磨损到有些扭曲，大概表情包的灵感既是来源于此。</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还是试试打开吧...有些重，不注重锻炼的弊端只有在卖力的时候才会体现出来，还好周围没有女孩子，不然无地自容。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注意力全部集中在开锁工程，完全没有注意到肩膀上何时多了一只白色的手。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白芊：哥，人家找你好辛苦啊~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即使知道是完全没有恶意的，还是菊部一紧，毕竟被从后方盲区拍肩立刻回头多半不会有什么好事发生。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你：唔，是我的问题，毕竟这房子这么大。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即使知道自己错了也不会轻易说对不起，一是为了下次还敢二是为了作为年长者的面子。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白芊：饭菜准备好了呢，快来吧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门的事还是先放着吧，虽然好奇害死人，但有的是时间来研究。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白芊：那其实扇门是旋转盖的...（小声）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白芊：没什么啦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总觉得错过了什么重要信息。并且智商严重受到了侮辱。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（餐厅cg）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刚才没注意到，现在看来如果把这些椅子放在一面..像极了某食堂壁画的场景，只是不知道中央即将受难的是谁罢了。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那个做工糟糕的鹿头还是想监控一样挂在那里，总觉得的比之前见到更糟了，看来是在做防腐处理时没有抽干多余的血液导致的。真怕再过一阵子就会仅剩下白森森的头骨了。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（桌面食物cg）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唔，非常丰盛，但完全是荤食爱好者的天堂，制作非常精致，完全看不出是什么肉也看不出来是哪里的部位。</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总之，能在短时间做到这个程度，不仅需要新鲜的食材，娴熟的刀功，以及不错的烹饪技巧。这孩子..很努力了呢。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那么先试试味道吧，就选择唯一看起来不是纯肉并且离自己最近的疑似蚂蚁上树这道吧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（ps.脑花是灵长类动物身上蛋白质最高的部位，脊髓则是最好吃的部位）</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完全没有味道，是的，仅仅有软绵绵的糊状口感，说到蚂蚁上树这道菜本质应该是蛛网菇和油炸蝎子组成的，应该是较为清脆的口感，嘛，也许是过水的时候比例失调了，问题不是很大。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那么试试另一道菜吧，这个造型，应该是龙虎斗吧，本质上应该是猫肉和蛇肉的组合，酸性的猫肉和碱性的蛇肉，激烈碰撞后产生的味道会变得非常刺激。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（ps.杂食动物的小肠和内脏要比纯素食动物的多一些劲道而没有肉食动物的腥臭）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没有味道，如同之前一样味蕾完全感受不到应有的体验，很明显，这是自己本身的问题，看着妹妹满怀期待发表获奖感言的表情，这里还是应该当做非常好吃来应对。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你：如果芊芊是世界第二厨师，那么应该不会有第一存在了呢。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白芊：嗯...</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尝试了其余菜式，意料之中的除口感外清一色完全无味。此时胃部已经隐隐发出抗议，如果继续进行进食活动的话大概会超载的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你：多谢款待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白芊：...这就够了吗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你：足够了，不过下次没必要准备这么多啊，只有我们两个人肯定会浪费的。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白芊：好，我知道了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总觉得，有些说不出的愧疚，但现在的首要任务是寻找厕所。于是，丢下妹妹，逃跑似的奔向二层厕所。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（厕所cg）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顺着这股下水一起冲走吧，我的烦恼，以及呕吐物。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完全没有消化过仅仅是被臼齿磨碎的食物，甚至找不到胃液磨合的痕迹。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大概是因为长期休克状态导致身体消化系统无法支持消化肉质蛋白吧，话虽如此，但尽数倾吐后并没有感到饥饿，反倒是有着异物排出的说不尽的清爽感。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总之，还是回自己的房间休息吧。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（自己房间cg）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青青草原，你的皇帝回来了！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没错，这是仅属于自己的小世界。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塑料小人无论何时看起来都是这么精致呢...要是有等身大小的就好了。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咦，之前那个奇异的考斯普雷女孩，不就是这样的吗，也不知她的姐姐现在有没有去接...喂喂，照那个性格来说如果是个恶趣味姐姐的话说不定现在还在傻等啊。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天色已经渐暗了，那女孩不会有事吧，不不为什么要担心一面之缘的陌生人呢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最终，雄性的本能战胜了理智。还是决定去看看那孩子，但愿她已经回家了，但却又有些希望还在那里，人类就是这种纯粹而又复杂的动物。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先去确认了妹妹已经熟睡，当然没有进去，也不可能有夜袭就是了，只是单纯听到了微弱的鼾声就足以确认了。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（大厅cg）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那副歪果仁的挂画...还挺写实的，感觉与现实的没什么区别，也许是聘请某军这样精致的大师绘制的也说不定。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（门口cg）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明明是自己家，却有种心虚偷么溜出去的感觉，车库里还是没有看到应该停泊的车，大概是要在外彻夜长谈了。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那座精污的雕像，现在居然越看越亲切了，大概这就是父母双忙家庭所导致的极端恋物癖吧。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果然越狱计划还是被发现了，忘记夜猫子的存在真是失误。</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不假思索，趁没有发出其他声音之前抱起一脸懵逼的猫咪向山坡下跑去。用可爱的小动物来诱惑小女孩趁机揩油已经是一个成熟的男人应当具备的常识了。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（街边cg）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这座城市夜生活如此丰富的吗，白天明显没有什么人的街道现在居然有了一些熙攘的人群，青壮年群体居多，似乎没有看到老年人，看来这里并没有老龄或是少子化的严重问题。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不过..如果那女孩真的还在那里的话，当众就这样去调戏周围人应该会报警吧...依旧是，既希望在又希望不再的矛盾心理呢。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（奇怪的建筑cg）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终究还是来了，没有看到人呢，虽说松了一口气但却还是有些少许失落。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本该安静到心脏跳动都听不到的环境响起了熟悉的儿童邪典咏唱。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阮郁：我的阿姐从小不会说话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在我记事的那年离开了家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从此我就天天天天的想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阿姐啊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一直想到阿姐那样大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我突然间懂得了她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从此我就天天天天的找</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阿姐啊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玛尼堆上坐著一位老人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反反复复念著一句话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唔唵嘛呢叭咪哞</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唔唵嘛呢叭咪哞</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天边传来阵阵鼓声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那是阿姐对我说话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唔唵嘛呢叭咪哞</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这本该听起来是民谣的歌曲，被少女完全不掺杂任何感情的棒读着，显得反而有些滑稽可笑了。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阮郁：你的，肩膀上的灯火变弱了。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少女像凭空出现一样，当注意到时已经站在背后了。完全没有任何征兆的，就像兄弟会成员潜入一般。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你：找到你了。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阮郁：被你找到了。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毫无意义的对话。但看到就这么出现在面前的她，却感到莫名安心。</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你：好久不见了呢，有没有想我~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阮郁：距离上次分别仅过去了21634秒而已</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真后悔数学课上睡觉了，完全不知道这到底是多久。不过数学课上不睡觉才是不正常的行为吧。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你：记忆真好呢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其实真的很想否定的吐槽一下，但轻易否定别人这种操作可不是高情商人的做法。</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阮郁：在讲话期间又过去了4秒</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这有点过于认真了吧，莫非这女孩从来没有中断过数秒么。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你：姐姐交代的事还没有完成吗？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这孩子绝对被耍了，即使是亲生姐妹，感情也可能像塑料一样吹弹可破。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阮郁：有没有完成我也不知道，但姐姐没有通知的话我是不会离开这里的。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你：还不知姑娘芳龄几何，在这里等候了几个时辰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虽然语文不怎么样，但修仙龙傲天系的水文可没少看，文艺范自然手到擒来。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阮郁：名为阮郁的个体，直到刚才恰好存在于此63072000秒整。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所以数学老师你上课为什么不负责叫醒我。体育老师来教的话是绝对不会出现这种问题的好吗！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你：啊这...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阮郁：两年整。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原来是两年啊，这么看起来也并不是很久嘛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不是很久嘛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不是很久？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一个十四岁左右的女孩子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在这奇怪的建筑里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等待一个单纯将她当傻子玩的姐姐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长达两年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怎么想都不可能吧，一定是在开玩笑。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这种骗三岁小孩的把戏算什么，有本事整点四岁的。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大概是看出了我的疑惑，女孩率先发问了。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阮郁：无法理解吗。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当然，如果是事实的话大概可以成为第十大世界奇迹了吧。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阮郁：这样呢..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阮郁：刚才其实那是骗你的，我只在这里等了半天而已。</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什么嘛，就说不可能，没想到看似面瘫的人畜无害少女也会有这种小心思，果然自己的技术还差很远呢。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不过都这个时间了，还放心让自己的妹妹守在外面，不说父母，至少作为年长者的姐姐很是不负责啊。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你：就算是半天也已经很久了，说不定她已经回家了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不掺杂任何邪念，单纯的希望这个女孩尽早意识到自己被耍了而立刻回家。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阮郁：不，只有这点1000%可以确信，姐姐她绝不会放弃我。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已经森怕怎抖了，这家伙到底对自己姐姐的指令有多么信任，已经影响到了主管意识变成盲从了。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等等，如果情况是另一种糟糕，这孩子的姐姐是出什么意外而无法来接她呢。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想到这里不由得徒增一许担忧。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你：能形容一下你的姐姐吗，我在警署上面有人~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这里还是要自豪的卖弄一下异父异母的亲姐姐，终于自己也有成为他人口中‘别人家的’一天还真是开心。</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阮郁：和我长相相近，各种地方大一些，是个美人。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她真的不是在借此自夸，是打心里对自己姐姐的盲目崇拜。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你：嗯嗯，姓名呢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阮郁：阮绛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你：其它呢，比如学校，年级。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阮郁：我不知道...</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你：打工地点，住所？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阮郁：我不知道...</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你：啊这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倒不是没有考虑直接问出家庭住址送回家，即使知道了家庭住址大概不真的把她姐姐带到这里来也不会走吧。于是现在的问题已经很明显了，这个孩子虽然不傻，但可能遇到了比自己还要严重的的记忆缺失。</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已经不是自己可以解决的问题了，现在首要的是立刻联系相关人员。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你：你在这里等我，不要走动，我去买几个橘子，待会儿就回来。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阮郁：橘子白色的部分是敌人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是指橘子丝么，不会吧不会吧真有人吃橘子要把丝剥干净的吗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公用电话..公用电话在哪里...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(电话亭cg)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双手游走在浑身可能因习惯藏有现金的地方，却发现完全没有钱，初次感受到了身无分文的乏力。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**：那个，需要帮助吗？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爷好了，恋爱了。请立刻马上原地做我老婆。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飘然的白发在这粘稠的黑夜里像一束光直击内心。</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白发控的dna动了，没错，眼前的女生就是中国人最喜欢的亚子。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你：那...那个...我需要打一个很重要....的电话..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心跳加速到语无伦次，只能暗自懊悔。</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**：请收下，这是接通电话需要的金额。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两枚一元硬币。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你:谢谢，救命了。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**：那我就不打扰你办事了，再见啦~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清楚地知道，现在不认识可能就真的再也不见了。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你:等一下，还钱的事...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**：看制服，我们是同一所学校呢，下次见到再还就可以了~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你：至少告诉名字...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**:一定会再见的啦~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温柔的女孩子其实对任何人都温柔，但却总让人以为只对自己温柔。</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在之后就会因此不断膨胀的得寸进尺，最终让双方都受到伤害，结局显而易见的是不欢而散。</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在妄想期间人已经没影了。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看着手中两枚散发着余温的硬币，真想当做圣物传家啊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不对还有正事没办，可是又有些舍不得这两枚硬币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那么就用线栓起来吧，这样投入就能拉回来了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爷可真是个小机灵鬼</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滴答——滴答——这电话的声音真是古怪，简直就像将唾液滴撒在水泥地上。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接通了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一阵杂音过后</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这里是上津门接线处，请问您需要打进哪里。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机械式的话语，现在接线员应该正在努力让面部肌肉显露出职业假笑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你：您好，请帮我接线到警署治安部。</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好的，请稍等。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一分钟过去了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两分钟过去了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已经三分钟了，这么久的话就算是无敌的m78星人也该倒下了。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你：您好，还没接到吗，我很急的。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抱歉已经很久没人使用了，马上就接好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难道是一个人现接电话线么，还是说先从如何获取电做起。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啊，接通了。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青年的声音：全心全意服务上津门市民，这里是编号2333魏坤。服务结束后请务必记得五星好评。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连政府所属机构也不忘开场的客套话。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你：您好，请帮我联系江珂，就说她可爱的弟弟找她急事。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魏坤：蛤？就凭你一个不知哪里的贫民也敢冒充总长的亲属，小心爷顺着电话线去宰了你嗷！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真想拉黑差评举报一波。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江珂：怎么了？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魏坤：啊，总长，有人冒充你的亲属</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江珂：我来听听是谁想冒充前代。</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你：对不起，我错了，我就是个弟弟。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暴力机关果然还是暴力机关，连脾气都如此火爆。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江珂：啊...怎么是你，我还以为....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魏坤：总长，是真的？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江珂：的确是类似我弟弟的人。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刚才2333号绝对啧了一下吧啊喂！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江珂：好了，是有什么急事么，在这个时间联系我。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你：我遇到了一个迷路的孩子，希望你们可以派人来帮助一下。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江珂：好，位置在哪里，马上赶到。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你：一个奇怪的立方体建筑附近。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江珂：教会的活动楼吗...早就觉得他们不对劲了。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原来这奇怪的建筑是那个教会的地盘，那么那孩子..可能是教会相关成员啊。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你：多带些人来，这孩子可能表述不清。啊对了，可以的话帮我带几个橘子。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江珂：我知道了，喂，新兵，出警了。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居然没有质疑为什么要带橘子。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魏坤：是，总长!</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结束了，还是先回去看看那孩子怎么样了。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额，硬币好像只能取出来一枚，这是暗示注定和白发美少女没有可能了吗。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（奇怪的建筑cg）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方块是教会的地盘么，现在仔细看看构造，两边是高一些的老旧房子，面朝大街，背对一座半秃的小山..那上面密密麻麻的好像是坟场啊，这两座夹着它的楼房细长，顶部看起来有些年久失修，如果发生火灾住户除非跳楼大概是逃不掉了。不过如果真烧起来的话，大概在原初看来更像是两注香火。至于建筑本身，现在看来更像是一个上供的供台。总觉得有些不对劲，这个位置选取真的没问题吗，还是说，这教会...并不是什么环保组织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阮郁：啊，完整的人你居然回来了。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怎么还是这个称呼，不过算了，这样也算是萌点所在了。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你：抱歉没有买到橘子，这是橘子味的糖，先将就一下吧，待会儿会有人送来橘子的。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阮郁：嗅嗅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行为像极了主人从猫咖回家后家里猫咪的状态。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咦，猫咪..我的猫呢，明明抱着一起下来了现在到哪里去了。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阮郁：奇怪的味道，但有些熟悉。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是因为刚才的白发美少女么，不她们根本一点都不像，但总觉得有些被捉奸的既视感。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原来还在，这要是不小心被外面的野猫骑了可就不好了。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阮郁：啊，原来是猫猫。</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看来带猫是正确的决定，果然不会有女孩子不喜欢毛茸茸的小动物。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0：喵--喵--喵喵？（你的身体已经到极限了吧）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阮郁：嗯，我知道的。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0：咪喵。喵喵（抱歉没能让你见到想见的人）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阮郁：没关系，最后能让我遇到这个人也足够了。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奇怪的对话，但总觉得音频还对上了，虽然自己也经常会对着猫咪讲话就是了。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（鸣笛声）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熟悉的虎式坦克出现在眼前。不管出现多少次都能带给男孩子相当的震撼。</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魏坤：总长的弟弟就是你小子么。这点小事自己都解决不好还要劳烦我们。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你：我错了以后有困难再也不找警察了。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警匪一家都是老传统艺能了，虽然这仅仅是公职人员处理事务的态度问题与匪无瓜。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江珂：都别贫了，新兵你要听好了帮助有困难的人是军人</w:t>
      </w:r>
      <w:bookmarkStart w:id="0" w:name="_GoBack"/>
      <w:bookmarkEnd w:id="0"/>
      <w:r>
        <w:rPr>
          <w:rFonts w:hint="eastAsia"/>
          <w:color w:val="000000" w:themeColor="text1"/>
          <w:sz w:val="28"/>
          <w:szCs w:val="28"/>
          <w:lang w:val="en-US" w:eastAsia="zh-CN"/>
          <w14:textFill>
            <w14:solidFill>
              <w14:schemeClr w14:val="tx1"/>
            </w14:solidFill>
          </w14:textFill>
        </w:rPr>
        <w:t>义不容辞的责任。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魏坤：是，总长！</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官大一级压死人，显而易见这就是万恶的资本主义留下的后遗症~</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江珂：你也是，偷笑什么，某种意义上接到你的私信就出警已经是滥用职权了。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果然面子工程还是要做到位。</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你：我错了，再也不敢了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只不过一般这么讲都是下次还敢就是了。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江珂：所以，当事人在哪里。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你：就是她</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自然的顺手指向了自己身后表示就在那里。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沉默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沉默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沉默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0：喵~</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猫叫声打破了平静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阮郁：请不要对我抱有什么期待，因为绝对会让你失望。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魏坤：噗嗤，是人偶呢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江珂：闭嘴。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魏坤：是！</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的确，这个奇装异服的女孩如果不表明自己思想的存在的确会被当做人偶。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江珂：我说，已经这么晚了你怎么还在外面溜达</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当然不能说明自己的最初目的了，不然直接社会性死亡。</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你：就是散散心，马上就回去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江珂：那好，这孩子交给我们处理，你赶紧回家。</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阮郁：谢谢，给你添麻烦了。我还听从安排的</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既然当事人都这么说了，作为认识的人，不，或许对于她家庭而言是自己仅仅是无权干涉的局外人罢了。自然也没有任何资格评头论足。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末了，只得相信自己的姐姐可以把事办好。</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我们都要想要守护之物，并在发现自己没有守护的力量后开始渴望着变强，如此循环往复，直至生命的终焉。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（家门口cg）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不经意间已经回到了这里。夜已深入，看起来大概在两点左右。除了喷泉中坐拥的那座雕像隐约闪着红光外其余几乎完全丧失了可见度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如此之大庭院竟连基本的夜间台灯都没有设置，令人不得不再次佩服设计师和没头脑的关系。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白芊：哥哥？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完了，本想偷偷摸索着回到自己房间一觉睡到天亮并装作无事发生现在被抓了个正着，一时语塞，竟想不出如何回应。</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白芊：我知道的，哥哥有自己必须要做的很重要的事情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白芊：不管你做出什么决定，我都会全力支持并作为坚实的后援。</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原本通过语言进行的人际交流只有三成，剩下的七成要通过眼睛的活动和细微的动作来收集，就是反过来考虑就算是平时不进行对话的孤独症患者也能做到七成左右的交流。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白芊：所以...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白芊：至少不要再...</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白芊：就这样毫无声息的离开了...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明明没有任何抽泣，却比真的抽泣还要令人心疼，大概已经在强忍了吧...或许在自己未打招呼就离开的时间里，已经将泪水尽数透支了。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你：乖，我会一直配在你身边的，好吗。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白芊：那说好了，拉钩。</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你：拉钩。</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很轻易的许下了约定。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人们常说别人就是自己的一面镜子，也就是说，他人不过是经过自己过滤后以后看到的假象而已，所以，只有自己才是真正的存在，说到底，人们都只是在考虑自己的事。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（自己的房间cg）</w:t>
      </w:r>
      <w:r>
        <w:rPr>
          <w:rFonts w:hint="eastAsia"/>
          <w:color w:val="000000" w:themeColor="text1"/>
          <w:sz w:val="28"/>
          <w:szCs w:val="28"/>
          <w:lang w:val="en-US" w:eastAsia="zh-CN"/>
          <w14:textFill>
            <w14:solidFill>
              <w14:schemeClr w14:val="tx1"/>
            </w14:solidFill>
          </w14:textFill>
        </w:rPr>
        <w:br w:type="textWrapping"/>
      </w:r>
      <w:r>
        <w:rPr>
          <w:rFonts w:hint="eastAsia"/>
          <w:color w:val="000000" w:themeColor="text1"/>
          <w:sz w:val="28"/>
          <w:szCs w:val="28"/>
          <w:lang w:val="en-US" w:eastAsia="zh-CN"/>
          <w14:textFill>
            <w14:solidFill>
              <w14:schemeClr w14:val="tx1"/>
            </w14:solidFill>
          </w14:textFill>
        </w:rPr>
        <w:t>回到了自己的小天地，望着成排的塑料小人，不知道那如同人偶的孩子现在有没有见到最想见的姐姐，是否家人团聚。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嘛，自己再怎么着急也无济于事就是了，现在的任务是睡觉。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（白色的房间）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1000%可以确定，这是在做梦，毕竟这种纯白色光不自然的很，人类已知的世界中是绝对不会有这种存在的。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清脆的女声打破了沉寂，就像是贴在耳膜上一般，直击神经中枢。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林瑾：那个玩具，好玩么。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近乎拖地的红色长发，无疑是自己的青梅竹马。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林瑾：你的下一句话是她不是玩具。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你：她不是玩具。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林瑾：果然，你这人真是太好懂了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林瑾：算了，小虫子而已无伤大雅。毕竟主角总是最后出场。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梦是平行世界的可能性，是显示生活的写照，并且即时你认不出来，梦竞中出现的人的面孔也一定是在日常中不经意见过冰杯大脑皮层深刻记录的。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林瑾：很奇怪么，我会以这种方式出现。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林瑾：喂喂，不要想着剧情麻烦不断跳过并且去中途看手机啊（立绘突然贴近）</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林瑾：还有，离屏幕这么远干嘛，来，靠近点，我有话想告诉你~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林瑾：你有喜欢的人了对吧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林瑾：即时这样，我也不会放弃的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林瑾：毕竟没有谁会比我更爱你了~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（自己的房间cg）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总觉得，做了很奇怪的梦，离谱的是梦的真实度好像就是刚刚发生的。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好像被什么人表白了？具体已经记不太清了。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白芊：早安，哥哥~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少女坐在枕边，轻声道</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白芊：出了好多汗呢，是做噩梦了吗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算是噩梦吗，倒不如说是意义极度不明的梦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白芊：有我在~不怕哦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上身被少女轻轻漏入怀中，一瞬间，感觉一切都变得美好了许多。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你：抱歉让你看到大哥脆弱的一面了。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白芊：哥哥的哪一面，我都爱着呢~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可恶，要不是自己的亲生妹妹，真想抱住猛亲一顿啊！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哎？（立绘贴近一瞬）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被亲了。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即时只是被亲了一下额头，作为兄长也已经脸面全无。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白芊：这是早安吻，是妹妹的专属特权哦~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说罢，少女已推门而出。留下了还没搞懂状况的爷独自一人。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想什么呢，那可是是妹妹啊。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白芊：哦对了，早餐已经准备好了呢。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早餐么...由衷希望不是那种荤宴了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不过自从之前的呕吐后，为什么完全没有感觉到饥饿带来的身体不适你，还是说...作为一个肥宅就算几天不进食也完全不会受影响呢。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（厕所cg）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顺着下水道冲走吧，清澈的尿液。</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那么，请回答，行走在豪华宅邸，玉树临风风流倜傥的帅哥，究竟是谁呢，没错，就是爷！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餐厅在一层，总觉的之前的门貌似有被打开过的迹象，至少应该不是妹妹干的，不然作为男人的面子真的就全数尽失了。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（餐厅cg）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白芊：啊，哥哥，久等了，我准备了应该适合你的菜。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一盘意思什么肉的刺身，看不出来是什么，只进行了简单的处理。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这种早餐...就算是霓虹人也不一定可以接受吧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但毕竟是妹妹的心意，还是抱着试试看的心态放入口中。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意料之中的没有味道，但这次不同的是，放入口中的瞬间肉片如同分解一样散发进了每一个细胞中，令身体机能顿时被唤醒。</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不多久，已将不知何物的刺身尽数蚕食。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白芊：这次，怎么样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虽然没有味道，但这如同蜂王浆原浆的刺身实切的引发了兴趣。</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你：非常好，可以的话以后只想吃这个。</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白芊：嗯...只要你喜欢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总觉得回答有些犹豫，莫非是采用了名贵食材，无从而知。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（敲门声）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你：我去开。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（大厅cg）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乔丹：早上好兄弟！今天早上晨勃还正常嘛！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一见面就开车吗，不过这就是男人之间开荤段子玩笑的乐趣所在</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林瑾：下体精神很足，看来很健康呢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喂喂不要蹲下来专门看啊！！可能有些女生比男生还要色得多。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你：所以大清早你们两个来找我干嘛。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乔丹：上学啊上学，就算你家庭条件条件再好基本的九年义务教育还是要混的啊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上学...真是熟悉又陌生的词汇。</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林瑾：这是你住院期间的试题，以及我专门为你记了一分笔记。</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五年高考三年模拟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可以的话真希望自己现在还在医院躺着。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（路上cg）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月曜日夹杂着严重的失落感不断侵袭着来往的人群，也许对于在学校有想见的人来说的学生还算相对轻松，不过对于忙于生存而奔波的打工人来说可不并不是什么好事，无情的资本主义压榨将持续五个日夜，搞不好，是六个也说不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（奇怪的建筑cg）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昨天在这里遇到的那个人偶状的孩子貌似已经不在了的，看来政府机构偶尔也是会做些该做的事情呢，那孩子说不定现在也正跟她所敬仰的姐姐一起走在通往学校的道路呢。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又是那群教徒呢，这次凑近了看，总觉得这白色教服上的纹路好像在哪里见过，金色的...眼睛？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啊，不小心视线对上了...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中黄色侧马尾以及非常显眼的粉绿色瞳孔的中年妇女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妇女一边口中叨念着什么，一边看向这里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大概过去了几次呼吸的时间，妇女叹了口气，便逃离了目光。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乔丹：怎么了兄弟？难不成你对那个阿姨感兴趣吗？虽然我也喜欢人妻，但那怎么看都已经身为人母了吧？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你：你不是一直觉得别人的老婆最棒了么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回怼还是要及时的，不能在这里吃亏。</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林瑾：光天化日之下不要对自己的xp高谈阔论了好嘛。</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一阵短暂的哄闹过后，突然发现今天除了这群奇装异服的教徒外这座城市显然正常了许多，起码一切事物都显得井然有序，唔...果然是因为昨天是愚人节的关系吗。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一群女生：啊，来了来了！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就算是爷，也是有基本的自知之明的，不会有哪个女生眼瞎到期待着在街角发生幸运色狼事件的。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乔丹：早安，公主们~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女生a：啊，乔乔他叫我公主了！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女生b：胡说明明是叫我！</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女生c：别争了，乔乔刚才是看着我在讲的！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看吧，所以讨厌帅哥这种事情是天生的。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不过乔乔这个叠词的昵称对于这个一米九五的大汉来说是不是有些显得可爱了。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林瑾：喂，渣男，能离我们远点么。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从未对一个人的意见如此赞同。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乔丹：说什么呢，她们跟你比那不过是些会动的肉块罢了。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林瑾：我也只是动得厉害的肉块罢了，所以你到底打算加在我俩中间多久？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（学校门口cg）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啊，学校。一个人类强制让自己后代向少数所谓正确的人留下的生存方式洗脑的场所。不过只是外表看起来还是光鲜亮丽，凝聚着人类积累智慧的结晶。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 光顾着看学校，却停下了脚步，被后面的人狠狠撞到了一下肩膀。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你：抱歉...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???:道歉有什么用，区区死肥宅也敢堵在道路中间？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喂喂，就算你是个美女性格如此恶劣也是要减分的懂吗！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定睛观看，粉绿色的瞳孔，中黄的短发,看起来非常眼熟的形象，只不过好像比自己认知的那一版要大不许多，气场也不太相似，眉目之间自带着不尽的盛气凌。并且对于眼前的这只..能明显的感觉到是那种学校里常见的人气不错的现充。</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林瑾：喂，阮绛，明显是你低头没看路撞到人家的，该道歉的是你。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嗯？阮绛...不会吧不会这么巧的吧...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阮绛：怎么，跟肥宅有必要客气吗？哎呀我身上被肥宅气味沾到了这衣服可不能要了啊！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林瑾：肥宅怎么了？肥宅吃你家大米了吗？</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阮绛：我还没说你呢林瑾，仗着自己有几分姿色到处勾引男人，你看看乔乔多好的男人现在就要栽在你手中了！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乔丹：玩笑适可而止，请不要侮辱我的朋友们。</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阮绛：啊，这不是乔乔么，你怎么还跟这两人混在一起啊，像你这样的学校运动的代表要是总跟这些人混在一起丢的可是我们整个学校的人啊~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可能的话现在真想对这个嘴巴恶毒的女人一顿暴锤...</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看样子乔丹一副欲要动手的架势</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阮绛：哎呦怎么了，我哪里说错了吗？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不过从他的眼神中已经看出来了，大概是在等着我们拦住他，这样既不会有损自己的形象又算的上是替我们出了口气。</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乔丹：希望至少我在场的情况下你不要再说出这种话来，下不为例！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众人女生：不愧是乔乔，一向以德服人呢！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阮绛：但愿下次你还说得出同样的话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末了，阮绛缓缓消失在教学楼中。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乔丹：抱歉了兄弟让你感到不适了。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你：没关系，习惯了。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这种事要怎么可能习惯啊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林瑾：放心，她的好日子不多了。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你：听你们刚才所说，那个女人好像姓阮？</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二人点头并表示疑问。</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你：我想知道她是不是有个亲生妹妹。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林瑾：那种人如果有妹妹的话那孩子大概会吃不少苦吧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乔丹：1000%可以确定的是她是独生子女。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你：为什么这么肯定。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乔丹：这所学校的所有女性信息我都倒背如流。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你：莫非你想在学校建立后宫？</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乔丹：居然被你发现了，我的最终目的！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总之，不管他是否在开玩笑，但能做到将学校所有女性基本信息牢记于心除了超常记忆外不得不佩服的还是老色批的意志力。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（教室cg）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自己所在并不是主角通用的靠窗倒数第二个位置，而是倒数第一个，倒数第二个的位置是一个完全不会被别人注意到的极不起眼的普通学生，只是不知道为什么这种天气在室内会一直带着兜帽。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是数学课呢，果然是数学课...对于绝大多数人来讲这大概是最高效率的治疗失眠良药。中年妇女的数学老师牵动着腰间救生圈不断挥舞，唾沫如同流星飞舞，前排的学生似乎只要躲闪不及就会被正中眉心。</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四十五分钟，度秒如年。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无聊到数秒来确认距离这该死的课程终焉之时。话说，大部分教师即时在失业后都可以找到与其职业相称的工作吧。但无论怎样绞尽脑汁也想不到数学老师面临裁员后能寻得什么顺利的工作。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终于，煎熬结束了，大多学生已如大风侵袭后的芦苇，横七竖八的瘫倒在自己的坑位中。</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数学老师：同学们，体育老师身体不适请假了，所以之后一段时间的体育课经学校决定，改为外聘知名教授的指导课！</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五大三粗的体育老师经常生病也不是一天两天的事了，懂得都懂。不过这个外聘授课倒是有些耐人寻味，一般能想到的无非是两种可能性，一是外面指导机构给学校塞钱后进行宣传，二是跟老师达成某种协议后来学校宣传自己的成果。当然，无论哪种，只要来侃侃而谈几分钟，即时不用提前在学生中安排起哄的内鬼，大概率也会有学生上套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乔丹：可我记得我们体育老师是女的吧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林瑾：住口我知道你想说什么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乔丹：这位不知名的好汉为什么不去给这该死的数学老师放产假。</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不管体育老师是因为什么放假，但至少不用坐在办公室发呆还能拿到工资这种事给谁都应该不会介意吧。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短暂的停顿，学生们大概是反应过来了，吵闹着为什么总是针体育课，数学老师则张牙舞爪的挥动着卡尺试图掩盖学生们的不满。</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如果说教室十大灵异事件，这种情况应该是绝大多数人都经历过的吧。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没错，喧闹的环境，在没有任何类似教导主任在后窗偷窥之类外力的干扰下，一瞬间变得死一般寂静。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走廊中缓缓传来了脚步声，与其说是脚步声，倒不如说是金属间歇性的与地面进行摩擦，声音越来越近了。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一名身着白大褂的中年男子，虽然带着奇怪的面具，但飞鸟随时可以筑巢的头发似乎说明了这是一名近乎痴狂的研究人员。看这这名中年男子，虽然觉的些亲切感，但又有一种想立刻将其暴打一顿的冲动。</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数学老师：啊，教授您怎么亲自来了。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中年男子：我只是对这个班的某个学生比较感兴趣罢了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数学老师：究竟是谁能获如此殊荣...</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女生A：我说，这个大叔是不是有点帅啊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女生B：对啊对啊明明我不控大叔为什么有些心动</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女生C：你们有没有觉得他比乔乔还要帅一些啊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女生D：不说了，他是我的了，谁都不要抢。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男生A：喂喂...听说37%人类都是双性恋，以前我一直以为是玩笑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男生B：实锤了，之前只是没有遇到动心的同性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男生C：如果他抢走了我的女朋友我大概会很羡慕她吧...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男生D：醒醒你根本没有女朋友，但不知为什么我boki了！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乔丹：...不得不承认，这个大叔更帅一点，没什么，也就比我帅那么一点。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林瑾：你这一点指的是银河系么。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喂喂..有没有搞错，这个大叔根本没有露脸啊，难道说，是那奇怪的面具干扰了认知吗。如果这个人再有个类似砸瓦鲁多的能力那岂不是到过爱情动作片主角。</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中年男子：我只想告诉在场的某个人，不要过分干涉某个你非常在意的个体并执意探求真相，否则，可能会发生些不妙的事。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这算是警告么，又或是善意的提醒，总之应该是暗指班中某些经常哗众取宠的人吧，不管在哪里，什么样的集团中都有这样的人。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中年男子：至于其他人，我希望可以从你们当中有谁会带给我惊喜，所以要努力进化呦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乔丹：好家伙居然用进化，这就是位高者的态度吗。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可能大概对于科研人员来说，给我们这样的普通学生灌输知识理念就像是在对猴子讲话吧。</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唔...总感觉跟那个女孩的对话，也像这样呢，通常大多数只是自己一味的讲，也不知道她有没有在听，不过她到底在想什么呢，让人有些想要多了解她啊。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林瑾：没什么。只是看到了主菜上的苍蝇罢了。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乔丹：又在针对我！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林瑾：你还没到能起飞的程度...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熟悉的气氛，周瑜打黄盖，自己只要负责吐槽就可以了。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（cg，天台）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晌午的时候算的上是一整天压迫的缓冲。天台算得上是高中生们最喜欢的地方了，即时是酷夏，这里也有着游荡在城市中自由的风，虽然看不到，但身体的每一寸毛孔，都会积极贪婪的享受这片刻的清爽。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乔丹：诺，你要的垃圾食品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乔丹领着银拱门快餐的包装出现在了身后，虽然不知道自己什么时候选择了这样的午餐就是了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林瑾：所以你不是也在吃垃圾食品么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乔丹：无法反驳，但真香！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（汉堡 小道具cg）</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拿起洋货肉夹馍，这个造型有点像某个海臭虫一生所求的美味，轻轻咬下去...果然，什么味道都没有。</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林瑾：...吧这个加进去试试看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（奇怪的酱料 小道具cg）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看上去就是普通的番茄酱，不过没有商标，也没有上产日期。林瑾似乎看出了疑惑。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林瑾：放心，这是我亲手做的，无添加无污染，吃下去一口气能上五十楼。</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某个水手的菠菜罐头也不敢这么说吧..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不过总之试试没有坏处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是味道，虽然算不上美味，但这种咸腥味，是自意识恢复以来第一次触动了味蕾。</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身体像婴儿对母乳一般，无法抗拒，眨眼间，酱料见底。</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林瑾：怎么样？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你：非常..美味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如果可能的话这时应该会感动的流泪吧，但不知怎么仅仅有些眼睛酸涩，大概这就是只有成熟男人才会有的不会轻易落泪吧。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乔丹：喂。。这不公平，我也想要！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林瑾：好啊，你从这跳下去在回来，管够~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乔丹：那我可能更需要先找到一颗波浪纹路的圆形果实...</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林瑾：既然这样，今晚去吃烤肉吧，我会带新的酱给你的。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乔丹：好耶！</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林瑾：你怎么默认吧自己算上了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乔丹：因为我要和兄弟同生死共进退！</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这个男人只是单纯想尝尝这个酱吧...不过烤肉店真的可以自带酱料的嘛。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短暂黑屏，（钟响声）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随着晚钟的落幕，一天的义务教育体制终于熬到了尽头，前排的学生并没有因为这个外界因素影响到奋笔疾书，中排的学生早已不见人影，后排...大概没有人提醒的话昏迷状态会持续到第二天早上吧。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（窗外cg，黄昏）</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落日的余晖如同血迹一样泼洒在这座城市，让这座本来就显得老旧的城市增添了一份死寂。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林瑾：我突然想起有些其他事要做，改日再约吧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乔丹：啊这，那就算了吧不然我们两个大老爷们去恰饭会被当成gay的。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林瑾：你已经足够gay了，不需要误认</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乔丹：我喜欢女人！!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林瑾：好好，是个女人就是你老婆。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乔丹：那必须的,你果然懂我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林瑾：除了我</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已经不想再看这两人争论了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（乌鸦声）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远处，一名奇装异服的少女站在教会十字架的顶尖，大概犹豫了几秒，忽地就那么跳了下去，肢体四分五裂,内脏像挂花一样甩在周围建筑上，更是为这斜阳下的城市增添了一份美感。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来不及惆怅，身体已经朝着那边冲出去了。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乔丹：喂，这里可是三楼啊！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乔丹说了什么完全没有听清，现在心里只有一个念头，就是马上，马上赶去那女孩身边。</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（校门口cg）</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（碰撞声）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阮绛：啧，今天是水逆么，明明晚走了一会儿还是碰到了你这个灾星。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面前是外形与此时所念之人有几分相似的同龄女生，没记错的话，是叫阮绛，还是一如既往的盛气凌人，如果可能，真想找根棍子堵上这张开花的嘴</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你：抱歉，我有急事！</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阮绛：喂，你给我看清楚，我这名牌鞋上因为你划伤了，这保养费用可是你搬一辈子砖都赔不起的！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和其他学生无区别的制服配套鞋，虽然确实增加了划痕。</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阮绛：你那个表情是怎么回事，不会是觉得现在跪下舔干净就可以了事了吧？不会吧不会吧？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可能给某些人真的会这么做吧，不过现在已经没有时间可以浪费在这里了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阮绛：你不会是想溜吧，我可要喊非礼了！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可能的话真想看这个屑女人被按在身下蹂躏。</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？？？：怎么了，我的宝贝？</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旁边车厢上盖放满饮料的知名跑车中缓缓走下一个男人</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男人浑身散发着不知名香水带来的金钱气息，本人则是穿金戴银，但一头披肩的金发却让这个人显得有几分英俊。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阮绛：段哥哥~你看这个死肥宅伤了我的鞋子还想开溜~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金发男子看了看阮绛鞋上的划伤，昂首朝向这边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我的名字叫做段屿，23岁。住在上津门中央区的别墅区一袋，未婚。我在市内的治安机关工作。每天都要加班到晚上10点才能回家。我爱抽烟，酒不能断。凌晨2点睡，每天要睡足10个小时。税前，我一定喝一杯并咖啡，然后和枕边人做5秒钟广播体操，伸展好，马上熟睡。一觉到正午，绝不把疲劳和压力，留到第二天。医生都问我怎么还活着。</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金发男子做了并不简短的自我介绍，但说了这么多大概给谁也只能记住他这个叫段屿的名字吧。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段屿：所以，眼前的你，影响了我宝贝儿的心情，间接也会成为影响我睡眠的不安因素。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这个人到底在说什么...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段屿：保镖！</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几个武装人员瞬间围了上来。不过领头的感觉非常眼熟。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这不是之前开坦克的司机吗，那个小队长。</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小队长：咦？是你..</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果然没有认错</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小队长：少爷，这个人是代理总长的...弟弟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段屿：嗯？江珂的弟弟？喂？小子，是真的吗？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你：可以用你们内部线路确认。</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阮绛：段哥哥你在犹豫什么块替人家出面啊！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段屿：不是，宝贝儿，江珂那边实在...</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阮绛：又是新的女人吗？！我在你心里都比不过那个女人吗？！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段屿：怎么会呢宝贝儿我心里只有你啊。</w:t>
      </w:r>
    </w:p>
    <w:p>
      <w:pPr>
        <w:rPr>
          <w:rFonts w:hint="eastAsia"/>
          <w:color w:val="FF0000"/>
          <w:sz w:val="28"/>
          <w:szCs w:val="28"/>
          <w:lang w:val="en-US" w:eastAsia="zh-CN"/>
        </w:rPr>
      </w:pPr>
      <w:r>
        <w:rPr>
          <w:rFonts w:hint="eastAsia"/>
          <w:color w:val="FF0000"/>
          <w:sz w:val="28"/>
          <w:szCs w:val="28"/>
          <w:lang w:val="en-US" w:eastAsia="zh-CN"/>
        </w:rPr>
        <w:t>选择：你其实根本不记得她名字的吧</w:t>
      </w:r>
    </w:p>
    <w:p>
      <w:pPr>
        <w:rPr>
          <w:rFonts w:hint="eastAsia"/>
          <w:color w:val="FF0000"/>
          <w:sz w:val="28"/>
          <w:szCs w:val="28"/>
          <w:lang w:val="en-US" w:eastAsia="zh-CN"/>
        </w:rPr>
      </w:pPr>
      <w:r>
        <w:rPr>
          <w:rFonts w:hint="eastAsia"/>
          <w:color w:val="FF0000"/>
          <w:sz w:val="28"/>
          <w:szCs w:val="28"/>
          <w:lang w:val="en-US" w:eastAsia="zh-CN"/>
        </w:rPr>
        <w:t xml:space="preserve">      你还记得这是你的哪件宝贝儿吗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段屿：怎么会，我可是最强大脑t0选手，宝贝儿啊，你是缇娜对吧？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段屿：哎？我想起来了，你是爱丽！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段屿：克里斯提娜，没有错！对吧？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阮绛：看来有必要好好教你学习一下汉字了呢~</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本来只是猜测，没想到还真的猜中了，这种富家少爷管谁都像个古玩家似的叫宝贝儿。</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段屿：那个..拉菲你听我狡辩啊事情不是你想的这样的，啊不不，解释，解释。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小队长：看起来你有要紧的事，趁现在快溜吧！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的确，在这样当电灯泡不是什么明智的决定。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赶紧去往教会那边吧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（cg街道）</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落日的余晖顺着稀松的树冠星星点点的铺洒在微热的地标，像斑斑血迹蜿蜒地向着远方不断延伸，路上没有行人，只有不确定是否应该营业的路灯闪着惨白的微光，并时不时发出刺拉拉的抱怨声，控诉街道这黑心企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不过这条路好长啊，真的有尽头么，不...真的应该赶过去么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赶到了，能做些什么...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如果那个女孩...向往常一样...</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（奇怪的嘶鸣声）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无法形容的声音，但感觉像是在用摩托艇的马达阐述什么，在这接近逢魔之时的阶段出现，显得格外阴森。</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街道的尽头，有一个孩子，面部朝地，正吃力的向着某个方向缓缓爬行。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喔，那孩子好像受伤了，地上蜿蜒着的确实是血迹</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啊，他停下来了。缓缓的用双臂支撑起了摇摇欲坠的躯干</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...这个孩子，好像没有下肢啊，果然是遭遇了什么事故吧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啊，对方好像发现自己了，像猫头鹰似的回头观望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（小怪立绘）</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现在唯一可以确信的一点，那不是人类，甚至不应该是地球上会出现的碳基生物，疑似头部的器官除除了一张裂口没有其他器官，躯干处疑似肋骨的结构支撑着身体与地面减少着摩擦。</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小怪：... --- ... ！（救命）</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电波一般的声音直击耳膜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紧接着那奇怪的生物便疯也似的朝着自己所在的方向冲来。</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现在顾不上那么多了，心中只有一个想法，那就是跑，没命的跑，如果让那玩意追上还不知道会发生什么！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（跑步声）</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糟了，要被追上了！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（黑屏）</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M:许久不见，吾主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一个中世纪着装的高大男子</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你：我这是见到死神了吗</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M:莫要惊慌，吾主，吾是汝之引导者，m</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你：真希望是美少女形象啊...</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M:下次一定。</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你：大叔音的美少女还是算了，这样就很好。</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M:时间紧迫，吾主，汝之肉体正处于惊吓带来的短暂昏迷，借此吾才有机会这样直接与汝交谈。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你：道理我都懂，但那精污的生物到底是什么</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M:那还不是汝需要触及的领域，会有专门人士处理。放心，只要汝不去主动干涉他们，他们也不会对汝造成什么伤害。</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你：这不是我想要的生活...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M:汝之肉体即将苏醒，最后，给与汝一句忠告吧</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M：不要相信肉眼所见...</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声音消失了</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（特殊cg膝枕）（睁眼动画）</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不是很软，略有冰凉，但至少不是地面，这到底是哪里。</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阮郁：嘘你伤到头了，后颈部分还请不要用力。</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男人们最享受的颈部护理，虽说这种体验只要花个小几百在某种被称为“采耳”的特殊服务中往往就可以体会得到，但真正被主动献上的时候，还是有着极度的优越感。</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你：就算后颈不要了这个故事也不会烂尾的。</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阮郁：？？</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你：我们的故事现在才开始。</w:t>
      </w: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w:t>
      </w: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sz w:val="28"/>
          <w:szCs w:val="28"/>
          <w:lang w:val="en-US" w:eastAsia="zh-CN"/>
        </w:rPr>
      </w:pPr>
    </w:p>
    <w:p>
      <w:pPr>
        <w:rPr>
          <w:rFonts w:hint="eastAsia"/>
          <w:sz w:val="28"/>
          <w:szCs w:val="28"/>
          <w:lang w:val="en-US" w:eastAsia="zh-CN"/>
        </w:rPr>
      </w:pPr>
    </w:p>
    <w:p>
      <w:pPr>
        <w:rPr>
          <w:rFonts w:hint="eastAsia"/>
          <w:color w:val="FF0000"/>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22ED3"/>
    <w:rsid w:val="008D599A"/>
    <w:rsid w:val="009422BC"/>
    <w:rsid w:val="00A83B08"/>
    <w:rsid w:val="01482A70"/>
    <w:rsid w:val="015D63F9"/>
    <w:rsid w:val="01905C4F"/>
    <w:rsid w:val="01D82164"/>
    <w:rsid w:val="01E22ED3"/>
    <w:rsid w:val="024B0A36"/>
    <w:rsid w:val="027507FC"/>
    <w:rsid w:val="02863C13"/>
    <w:rsid w:val="02A07412"/>
    <w:rsid w:val="02A24060"/>
    <w:rsid w:val="02FC0A62"/>
    <w:rsid w:val="030A19C3"/>
    <w:rsid w:val="030C6FFE"/>
    <w:rsid w:val="03387EA0"/>
    <w:rsid w:val="03CA0ABB"/>
    <w:rsid w:val="03F049A4"/>
    <w:rsid w:val="03F132B3"/>
    <w:rsid w:val="046D0F40"/>
    <w:rsid w:val="05824BEE"/>
    <w:rsid w:val="05E046E8"/>
    <w:rsid w:val="05F321E7"/>
    <w:rsid w:val="05F4205C"/>
    <w:rsid w:val="05FB4E91"/>
    <w:rsid w:val="061D5FD5"/>
    <w:rsid w:val="069638A1"/>
    <w:rsid w:val="06C70CDE"/>
    <w:rsid w:val="06D917B7"/>
    <w:rsid w:val="06F400A2"/>
    <w:rsid w:val="076C0895"/>
    <w:rsid w:val="07AB18DD"/>
    <w:rsid w:val="07AE3ED0"/>
    <w:rsid w:val="07BF4A59"/>
    <w:rsid w:val="07F341F0"/>
    <w:rsid w:val="07FB7643"/>
    <w:rsid w:val="07FD499F"/>
    <w:rsid w:val="08281356"/>
    <w:rsid w:val="082964DA"/>
    <w:rsid w:val="08EA241D"/>
    <w:rsid w:val="095321BC"/>
    <w:rsid w:val="096A45BC"/>
    <w:rsid w:val="0A037F86"/>
    <w:rsid w:val="0A804AB6"/>
    <w:rsid w:val="0A807EF6"/>
    <w:rsid w:val="0B4A6E71"/>
    <w:rsid w:val="0B5A75C0"/>
    <w:rsid w:val="0B957883"/>
    <w:rsid w:val="0BDF3CAA"/>
    <w:rsid w:val="0BF1153D"/>
    <w:rsid w:val="0C293E10"/>
    <w:rsid w:val="0C2B4874"/>
    <w:rsid w:val="0C2C3264"/>
    <w:rsid w:val="0C473440"/>
    <w:rsid w:val="0C9550AE"/>
    <w:rsid w:val="0C9F7E51"/>
    <w:rsid w:val="0CB50E62"/>
    <w:rsid w:val="0CF713A2"/>
    <w:rsid w:val="0CFD15DF"/>
    <w:rsid w:val="0D175778"/>
    <w:rsid w:val="0D1F1EEB"/>
    <w:rsid w:val="0D846ECB"/>
    <w:rsid w:val="0DB22BE2"/>
    <w:rsid w:val="0DCD7981"/>
    <w:rsid w:val="0DDD73C0"/>
    <w:rsid w:val="0DFB200B"/>
    <w:rsid w:val="0E0A2FA1"/>
    <w:rsid w:val="0E141DB2"/>
    <w:rsid w:val="0E60215A"/>
    <w:rsid w:val="0EA549D8"/>
    <w:rsid w:val="0EE413B0"/>
    <w:rsid w:val="0EFD3C0D"/>
    <w:rsid w:val="0F092F63"/>
    <w:rsid w:val="0F3A7A52"/>
    <w:rsid w:val="0F7D300D"/>
    <w:rsid w:val="0F7D7AFA"/>
    <w:rsid w:val="0FAC521D"/>
    <w:rsid w:val="10051089"/>
    <w:rsid w:val="105B321D"/>
    <w:rsid w:val="1072477F"/>
    <w:rsid w:val="10850F7A"/>
    <w:rsid w:val="10BB08E5"/>
    <w:rsid w:val="10BF4285"/>
    <w:rsid w:val="1165733F"/>
    <w:rsid w:val="11677426"/>
    <w:rsid w:val="11A2415B"/>
    <w:rsid w:val="11AA5DF1"/>
    <w:rsid w:val="11AE4412"/>
    <w:rsid w:val="11B5009D"/>
    <w:rsid w:val="11F95AD1"/>
    <w:rsid w:val="120115C1"/>
    <w:rsid w:val="12093703"/>
    <w:rsid w:val="123A433B"/>
    <w:rsid w:val="124C23DE"/>
    <w:rsid w:val="125E4A05"/>
    <w:rsid w:val="126A6AED"/>
    <w:rsid w:val="1286688C"/>
    <w:rsid w:val="12892F3D"/>
    <w:rsid w:val="132F6623"/>
    <w:rsid w:val="13781C95"/>
    <w:rsid w:val="13F37110"/>
    <w:rsid w:val="14B807B4"/>
    <w:rsid w:val="156C146E"/>
    <w:rsid w:val="15874E8B"/>
    <w:rsid w:val="15B910F1"/>
    <w:rsid w:val="161606C8"/>
    <w:rsid w:val="162B188A"/>
    <w:rsid w:val="16354F3E"/>
    <w:rsid w:val="163754B2"/>
    <w:rsid w:val="169A7C3B"/>
    <w:rsid w:val="16BD3F94"/>
    <w:rsid w:val="16C97A4A"/>
    <w:rsid w:val="174C3870"/>
    <w:rsid w:val="17890C5D"/>
    <w:rsid w:val="17DA6080"/>
    <w:rsid w:val="17F927FB"/>
    <w:rsid w:val="18196ED5"/>
    <w:rsid w:val="186203F6"/>
    <w:rsid w:val="188B6D69"/>
    <w:rsid w:val="189E60A3"/>
    <w:rsid w:val="19245F1D"/>
    <w:rsid w:val="1975371B"/>
    <w:rsid w:val="1A1538E5"/>
    <w:rsid w:val="1A243CB7"/>
    <w:rsid w:val="1A3B4E91"/>
    <w:rsid w:val="1A632A28"/>
    <w:rsid w:val="1A8E3871"/>
    <w:rsid w:val="1A954615"/>
    <w:rsid w:val="1AD97643"/>
    <w:rsid w:val="1B585E59"/>
    <w:rsid w:val="1B926225"/>
    <w:rsid w:val="1BC53005"/>
    <w:rsid w:val="1C365156"/>
    <w:rsid w:val="1CD10436"/>
    <w:rsid w:val="1D7407F7"/>
    <w:rsid w:val="1DCA07E5"/>
    <w:rsid w:val="1DDF5390"/>
    <w:rsid w:val="1E2C39D6"/>
    <w:rsid w:val="1E36145D"/>
    <w:rsid w:val="1E3B2349"/>
    <w:rsid w:val="1E707E23"/>
    <w:rsid w:val="1E9A7923"/>
    <w:rsid w:val="1EA05601"/>
    <w:rsid w:val="1EF13CCF"/>
    <w:rsid w:val="1F1A6BAA"/>
    <w:rsid w:val="1FD76E11"/>
    <w:rsid w:val="201B6279"/>
    <w:rsid w:val="20280388"/>
    <w:rsid w:val="202A3524"/>
    <w:rsid w:val="20670359"/>
    <w:rsid w:val="20A6012A"/>
    <w:rsid w:val="210B79CC"/>
    <w:rsid w:val="21120C1D"/>
    <w:rsid w:val="21475F24"/>
    <w:rsid w:val="215974EF"/>
    <w:rsid w:val="21EB1C3E"/>
    <w:rsid w:val="224B5665"/>
    <w:rsid w:val="226A0C9D"/>
    <w:rsid w:val="22797099"/>
    <w:rsid w:val="228D69BF"/>
    <w:rsid w:val="23304F75"/>
    <w:rsid w:val="235879DA"/>
    <w:rsid w:val="235D3D52"/>
    <w:rsid w:val="23D9132E"/>
    <w:rsid w:val="23F8449A"/>
    <w:rsid w:val="24097FB6"/>
    <w:rsid w:val="2433586F"/>
    <w:rsid w:val="24542E05"/>
    <w:rsid w:val="25437897"/>
    <w:rsid w:val="25451F48"/>
    <w:rsid w:val="25520436"/>
    <w:rsid w:val="256B4960"/>
    <w:rsid w:val="25A72D66"/>
    <w:rsid w:val="25B61072"/>
    <w:rsid w:val="25C54E7C"/>
    <w:rsid w:val="25D807F4"/>
    <w:rsid w:val="25D82EBF"/>
    <w:rsid w:val="25E7398B"/>
    <w:rsid w:val="25EA1EDB"/>
    <w:rsid w:val="27AD18CC"/>
    <w:rsid w:val="27AE7322"/>
    <w:rsid w:val="27BE2447"/>
    <w:rsid w:val="27C07DA3"/>
    <w:rsid w:val="27D037FC"/>
    <w:rsid w:val="27DB4B79"/>
    <w:rsid w:val="281F432C"/>
    <w:rsid w:val="283D64AC"/>
    <w:rsid w:val="28460E48"/>
    <w:rsid w:val="285B4E0D"/>
    <w:rsid w:val="287E28D1"/>
    <w:rsid w:val="2897482E"/>
    <w:rsid w:val="28B05B18"/>
    <w:rsid w:val="28F01A2F"/>
    <w:rsid w:val="292E4AA1"/>
    <w:rsid w:val="2935144C"/>
    <w:rsid w:val="293A5979"/>
    <w:rsid w:val="293D5456"/>
    <w:rsid w:val="29490069"/>
    <w:rsid w:val="299A00A1"/>
    <w:rsid w:val="29A669D7"/>
    <w:rsid w:val="29C15D62"/>
    <w:rsid w:val="29E732B3"/>
    <w:rsid w:val="2A5B29DB"/>
    <w:rsid w:val="2AD217E1"/>
    <w:rsid w:val="2AF20B41"/>
    <w:rsid w:val="2B2729D3"/>
    <w:rsid w:val="2B3C6DDB"/>
    <w:rsid w:val="2B501B4B"/>
    <w:rsid w:val="2BEF2A1A"/>
    <w:rsid w:val="2C3612E3"/>
    <w:rsid w:val="2C4805A4"/>
    <w:rsid w:val="2D147D80"/>
    <w:rsid w:val="2D644F62"/>
    <w:rsid w:val="2E474078"/>
    <w:rsid w:val="2E6B781D"/>
    <w:rsid w:val="2E6D367D"/>
    <w:rsid w:val="2E706FD6"/>
    <w:rsid w:val="2E8E4CFF"/>
    <w:rsid w:val="2F4C0AAF"/>
    <w:rsid w:val="2F9F6522"/>
    <w:rsid w:val="2FCD11BD"/>
    <w:rsid w:val="2FD3292A"/>
    <w:rsid w:val="2FDD1C5D"/>
    <w:rsid w:val="2FFB418E"/>
    <w:rsid w:val="302F5E4A"/>
    <w:rsid w:val="3031005D"/>
    <w:rsid w:val="304D01CD"/>
    <w:rsid w:val="30A078E5"/>
    <w:rsid w:val="30BD107E"/>
    <w:rsid w:val="30CF3797"/>
    <w:rsid w:val="310B3B21"/>
    <w:rsid w:val="31630EF7"/>
    <w:rsid w:val="31734F7E"/>
    <w:rsid w:val="31A60E9C"/>
    <w:rsid w:val="31AD2139"/>
    <w:rsid w:val="31CB0150"/>
    <w:rsid w:val="31F7267F"/>
    <w:rsid w:val="32261B8F"/>
    <w:rsid w:val="3227216B"/>
    <w:rsid w:val="323242F8"/>
    <w:rsid w:val="32555D59"/>
    <w:rsid w:val="32FB5682"/>
    <w:rsid w:val="330B6A4E"/>
    <w:rsid w:val="33241188"/>
    <w:rsid w:val="332F2DA1"/>
    <w:rsid w:val="33415D5E"/>
    <w:rsid w:val="336D4FFC"/>
    <w:rsid w:val="338E1058"/>
    <w:rsid w:val="342B4CA0"/>
    <w:rsid w:val="347D546E"/>
    <w:rsid w:val="348613AC"/>
    <w:rsid w:val="34B16FE8"/>
    <w:rsid w:val="34C907DE"/>
    <w:rsid w:val="34EF3EAE"/>
    <w:rsid w:val="35004A93"/>
    <w:rsid w:val="351B3ADB"/>
    <w:rsid w:val="3579781F"/>
    <w:rsid w:val="35846882"/>
    <w:rsid w:val="358851B2"/>
    <w:rsid w:val="35947911"/>
    <w:rsid w:val="35CB15B1"/>
    <w:rsid w:val="360A3E8C"/>
    <w:rsid w:val="368C7146"/>
    <w:rsid w:val="370B3F49"/>
    <w:rsid w:val="375B2E3E"/>
    <w:rsid w:val="37AB185E"/>
    <w:rsid w:val="381361B9"/>
    <w:rsid w:val="381C26F0"/>
    <w:rsid w:val="38C13487"/>
    <w:rsid w:val="38E56C7F"/>
    <w:rsid w:val="393C1BA5"/>
    <w:rsid w:val="39754536"/>
    <w:rsid w:val="39951CF3"/>
    <w:rsid w:val="39A11E3D"/>
    <w:rsid w:val="39D91A63"/>
    <w:rsid w:val="39F35A28"/>
    <w:rsid w:val="39FE3245"/>
    <w:rsid w:val="3AA6421D"/>
    <w:rsid w:val="3ACB0258"/>
    <w:rsid w:val="3ADE6039"/>
    <w:rsid w:val="3AEA7D7F"/>
    <w:rsid w:val="3B9118A0"/>
    <w:rsid w:val="3B936AA1"/>
    <w:rsid w:val="3B956895"/>
    <w:rsid w:val="3C257A1E"/>
    <w:rsid w:val="3C88268B"/>
    <w:rsid w:val="3CC00512"/>
    <w:rsid w:val="3CC576E3"/>
    <w:rsid w:val="3CE7470C"/>
    <w:rsid w:val="3D18012A"/>
    <w:rsid w:val="3D5317B4"/>
    <w:rsid w:val="3E02152E"/>
    <w:rsid w:val="3E111C77"/>
    <w:rsid w:val="3E411D92"/>
    <w:rsid w:val="3EEA4698"/>
    <w:rsid w:val="3F770E36"/>
    <w:rsid w:val="3F8C07C1"/>
    <w:rsid w:val="3FB20D65"/>
    <w:rsid w:val="40211322"/>
    <w:rsid w:val="4027678A"/>
    <w:rsid w:val="402979C7"/>
    <w:rsid w:val="41434B3D"/>
    <w:rsid w:val="416B5D89"/>
    <w:rsid w:val="41A823BB"/>
    <w:rsid w:val="41BB5010"/>
    <w:rsid w:val="41D3141B"/>
    <w:rsid w:val="41DA05B4"/>
    <w:rsid w:val="4206179B"/>
    <w:rsid w:val="422E2100"/>
    <w:rsid w:val="42942D5B"/>
    <w:rsid w:val="429863F5"/>
    <w:rsid w:val="42DB4D98"/>
    <w:rsid w:val="432766C1"/>
    <w:rsid w:val="43411003"/>
    <w:rsid w:val="434A2BED"/>
    <w:rsid w:val="43707C4E"/>
    <w:rsid w:val="43FA5444"/>
    <w:rsid w:val="44273A22"/>
    <w:rsid w:val="442B3CF7"/>
    <w:rsid w:val="442D61D7"/>
    <w:rsid w:val="447C554E"/>
    <w:rsid w:val="44A21756"/>
    <w:rsid w:val="44C1100D"/>
    <w:rsid w:val="451D7B34"/>
    <w:rsid w:val="4548251A"/>
    <w:rsid w:val="45CE6F73"/>
    <w:rsid w:val="462C1973"/>
    <w:rsid w:val="463E3D82"/>
    <w:rsid w:val="46880BB1"/>
    <w:rsid w:val="468A4233"/>
    <w:rsid w:val="47386EC3"/>
    <w:rsid w:val="473D479D"/>
    <w:rsid w:val="47503636"/>
    <w:rsid w:val="478229CD"/>
    <w:rsid w:val="479568E9"/>
    <w:rsid w:val="47A338C2"/>
    <w:rsid w:val="483E3D9E"/>
    <w:rsid w:val="48897DC6"/>
    <w:rsid w:val="48FA12F7"/>
    <w:rsid w:val="49201765"/>
    <w:rsid w:val="49CE6353"/>
    <w:rsid w:val="49F1627A"/>
    <w:rsid w:val="4A0300DC"/>
    <w:rsid w:val="4A231FD4"/>
    <w:rsid w:val="4A356DE2"/>
    <w:rsid w:val="4A5B39B8"/>
    <w:rsid w:val="4AA07B53"/>
    <w:rsid w:val="4B3769A3"/>
    <w:rsid w:val="4B59507B"/>
    <w:rsid w:val="4BBA51D5"/>
    <w:rsid w:val="4BD83ED9"/>
    <w:rsid w:val="4BDE7873"/>
    <w:rsid w:val="4C1258C7"/>
    <w:rsid w:val="4C2C34D8"/>
    <w:rsid w:val="4C3F2B45"/>
    <w:rsid w:val="4C4421C1"/>
    <w:rsid w:val="4C6B454F"/>
    <w:rsid w:val="4CAB1121"/>
    <w:rsid w:val="4CC27485"/>
    <w:rsid w:val="4CC440C6"/>
    <w:rsid w:val="4CE17702"/>
    <w:rsid w:val="4CEB713F"/>
    <w:rsid w:val="4D357A9A"/>
    <w:rsid w:val="4D7E409A"/>
    <w:rsid w:val="4D9B56E9"/>
    <w:rsid w:val="4DDD5385"/>
    <w:rsid w:val="4DF70A9B"/>
    <w:rsid w:val="4E02483F"/>
    <w:rsid w:val="4E101AB1"/>
    <w:rsid w:val="4E376DD5"/>
    <w:rsid w:val="4E9E5DBF"/>
    <w:rsid w:val="4EA71B8F"/>
    <w:rsid w:val="4EAA2ECB"/>
    <w:rsid w:val="4EC70268"/>
    <w:rsid w:val="4ED226E9"/>
    <w:rsid w:val="4F1015FC"/>
    <w:rsid w:val="4F492E8A"/>
    <w:rsid w:val="4F722296"/>
    <w:rsid w:val="4FAD3B46"/>
    <w:rsid w:val="4FB23415"/>
    <w:rsid w:val="50013D96"/>
    <w:rsid w:val="500C3EB5"/>
    <w:rsid w:val="50E546F8"/>
    <w:rsid w:val="517C565F"/>
    <w:rsid w:val="522D59D2"/>
    <w:rsid w:val="522F759D"/>
    <w:rsid w:val="52353732"/>
    <w:rsid w:val="52416643"/>
    <w:rsid w:val="52C66328"/>
    <w:rsid w:val="52C919C5"/>
    <w:rsid w:val="52E12333"/>
    <w:rsid w:val="53395F0B"/>
    <w:rsid w:val="538643BE"/>
    <w:rsid w:val="539D6955"/>
    <w:rsid w:val="53BD283C"/>
    <w:rsid w:val="53CE4B51"/>
    <w:rsid w:val="53E900C6"/>
    <w:rsid w:val="54036629"/>
    <w:rsid w:val="54643D3F"/>
    <w:rsid w:val="54785F91"/>
    <w:rsid w:val="54956466"/>
    <w:rsid w:val="54AA1BBA"/>
    <w:rsid w:val="553752DD"/>
    <w:rsid w:val="55907025"/>
    <w:rsid w:val="55E041E8"/>
    <w:rsid w:val="55FD4623"/>
    <w:rsid w:val="56004658"/>
    <w:rsid w:val="5647528F"/>
    <w:rsid w:val="568366D9"/>
    <w:rsid w:val="56BA1EFF"/>
    <w:rsid w:val="56BE651E"/>
    <w:rsid w:val="56E630DE"/>
    <w:rsid w:val="57426464"/>
    <w:rsid w:val="575D7890"/>
    <w:rsid w:val="57AA3131"/>
    <w:rsid w:val="58751F63"/>
    <w:rsid w:val="592F3812"/>
    <w:rsid w:val="594D0C18"/>
    <w:rsid w:val="596C0E8B"/>
    <w:rsid w:val="59AC4BF6"/>
    <w:rsid w:val="59E7331B"/>
    <w:rsid w:val="5A094E2A"/>
    <w:rsid w:val="5A4052A2"/>
    <w:rsid w:val="5A7B23F9"/>
    <w:rsid w:val="5B1A6DCC"/>
    <w:rsid w:val="5B87425F"/>
    <w:rsid w:val="5C363B23"/>
    <w:rsid w:val="5C38332F"/>
    <w:rsid w:val="5C54114E"/>
    <w:rsid w:val="5C5C6D94"/>
    <w:rsid w:val="5CDA5FDF"/>
    <w:rsid w:val="5CFC519C"/>
    <w:rsid w:val="5DA273D2"/>
    <w:rsid w:val="5DBE3906"/>
    <w:rsid w:val="5DCD5A70"/>
    <w:rsid w:val="5DF47924"/>
    <w:rsid w:val="5E177560"/>
    <w:rsid w:val="5E454D6E"/>
    <w:rsid w:val="5E5A256C"/>
    <w:rsid w:val="5E750CD9"/>
    <w:rsid w:val="5EBE4FFD"/>
    <w:rsid w:val="5F3B0603"/>
    <w:rsid w:val="5F870952"/>
    <w:rsid w:val="5F892D51"/>
    <w:rsid w:val="5FA94E57"/>
    <w:rsid w:val="5FB66397"/>
    <w:rsid w:val="600665A5"/>
    <w:rsid w:val="606E1C1F"/>
    <w:rsid w:val="60EC0C9C"/>
    <w:rsid w:val="60EE5CBF"/>
    <w:rsid w:val="60F4384E"/>
    <w:rsid w:val="61366A62"/>
    <w:rsid w:val="613B75DE"/>
    <w:rsid w:val="614109C1"/>
    <w:rsid w:val="61AF7BDD"/>
    <w:rsid w:val="628436E9"/>
    <w:rsid w:val="62D113CC"/>
    <w:rsid w:val="62EC024A"/>
    <w:rsid w:val="630F72DD"/>
    <w:rsid w:val="63190F21"/>
    <w:rsid w:val="632043E0"/>
    <w:rsid w:val="63ED4765"/>
    <w:rsid w:val="63F374B9"/>
    <w:rsid w:val="64824FB6"/>
    <w:rsid w:val="651736A9"/>
    <w:rsid w:val="65174524"/>
    <w:rsid w:val="65391EE5"/>
    <w:rsid w:val="658537CA"/>
    <w:rsid w:val="66570141"/>
    <w:rsid w:val="666B20AC"/>
    <w:rsid w:val="668931A6"/>
    <w:rsid w:val="66A41B42"/>
    <w:rsid w:val="66B04A60"/>
    <w:rsid w:val="66C40969"/>
    <w:rsid w:val="66CA2DE4"/>
    <w:rsid w:val="670D0302"/>
    <w:rsid w:val="67400CD4"/>
    <w:rsid w:val="674A6C27"/>
    <w:rsid w:val="676D06E6"/>
    <w:rsid w:val="679016FA"/>
    <w:rsid w:val="67B86402"/>
    <w:rsid w:val="67DD29E5"/>
    <w:rsid w:val="67E71746"/>
    <w:rsid w:val="68236BDF"/>
    <w:rsid w:val="683D4C8A"/>
    <w:rsid w:val="683D7959"/>
    <w:rsid w:val="686D7B00"/>
    <w:rsid w:val="689A6CC5"/>
    <w:rsid w:val="68AC4B60"/>
    <w:rsid w:val="68CE267A"/>
    <w:rsid w:val="68F665A9"/>
    <w:rsid w:val="691C4C40"/>
    <w:rsid w:val="69C240C5"/>
    <w:rsid w:val="69CF0750"/>
    <w:rsid w:val="69EB6BCD"/>
    <w:rsid w:val="6A0614AB"/>
    <w:rsid w:val="6A1D4223"/>
    <w:rsid w:val="6A31685B"/>
    <w:rsid w:val="6A721015"/>
    <w:rsid w:val="6A8E5B70"/>
    <w:rsid w:val="6B0B45A9"/>
    <w:rsid w:val="6B61170B"/>
    <w:rsid w:val="6BAF33F2"/>
    <w:rsid w:val="6BD36B81"/>
    <w:rsid w:val="6BF677F9"/>
    <w:rsid w:val="6C0545ED"/>
    <w:rsid w:val="6C5B3C4B"/>
    <w:rsid w:val="6C942E3D"/>
    <w:rsid w:val="6CA97976"/>
    <w:rsid w:val="6CBD4327"/>
    <w:rsid w:val="6CF41C51"/>
    <w:rsid w:val="6D0735D3"/>
    <w:rsid w:val="6D165EC2"/>
    <w:rsid w:val="6D535020"/>
    <w:rsid w:val="6D5C5BE4"/>
    <w:rsid w:val="6D96608B"/>
    <w:rsid w:val="6DAA2235"/>
    <w:rsid w:val="6E456081"/>
    <w:rsid w:val="6E803845"/>
    <w:rsid w:val="6EA86B99"/>
    <w:rsid w:val="6EB753A7"/>
    <w:rsid w:val="6EF6388D"/>
    <w:rsid w:val="6F1F17CD"/>
    <w:rsid w:val="6F3D0287"/>
    <w:rsid w:val="6F7176E2"/>
    <w:rsid w:val="6FE7667D"/>
    <w:rsid w:val="6FF739DF"/>
    <w:rsid w:val="70065E3F"/>
    <w:rsid w:val="70121BB4"/>
    <w:rsid w:val="701B76EE"/>
    <w:rsid w:val="705D0E84"/>
    <w:rsid w:val="70AA78DD"/>
    <w:rsid w:val="70E05678"/>
    <w:rsid w:val="70E21877"/>
    <w:rsid w:val="713211DC"/>
    <w:rsid w:val="714A1753"/>
    <w:rsid w:val="71AE7407"/>
    <w:rsid w:val="71C719BA"/>
    <w:rsid w:val="72222EE6"/>
    <w:rsid w:val="72346CAC"/>
    <w:rsid w:val="725E55C0"/>
    <w:rsid w:val="728D0605"/>
    <w:rsid w:val="72D526FF"/>
    <w:rsid w:val="72EA5DE3"/>
    <w:rsid w:val="72F31BEA"/>
    <w:rsid w:val="72FC77D2"/>
    <w:rsid w:val="737F220B"/>
    <w:rsid w:val="73F11CCA"/>
    <w:rsid w:val="742D519F"/>
    <w:rsid w:val="747C517A"/>
    <w:rsid w:val="749F5BD5"/>
    <w:rsid w:val="74A06A71"/>
    <w:rsid w:val="75167970"/>
    <w:rsid w:val="751E1CE5"/>
    <w:rsid w:val="75456E46"/>
    <w:rsid w:val="759963D8"/>
    <w:rsid w:val="75AB1DB3"/>
    <w:rsid w:val="75C5012F"/>
    <w:rsid w:val="75D05872"/>
    <w:rsid w:val="760E5A3F"/>
    <w:rsid w:val="762A4566"/>
    <w:rsid w:val="762B7ED8"/>
    <w:rsid w:val="76337DEA"/>
    <w:rsid w:val="76444108"/>
    <w:rsid w:val="76E04265"/>
    <w:rsid w:val="77193A1F"/>
    <w:rsid w:val="775010E5"/>
    <w:rsid w:val="775C371B"/>
    <w:rsid w:val="77CF05CD"/>
    <w:rsid w:val="77D20A44"/>
    <w:rsid w:val="78355199"/>
    <w:rsid w:val="79E8323E"/>
    <w:rsid w:val="7A105643"/>
    <w:rsid w:val="7A1919EC"/>
    <w:rsid w:val="7A3138EE"/>
    <w:rsid w:val="7A373587"/>
    <w:rsid w:val="7A513DFC"/>
    <w:rsid w:val="7A6C5585"/>
    <w:rsid w:val="7AC66658"/>
    <w:rsid w:val="7AEC09E7"/>
    <w:rsid w:val="7AFD069F"/>
    <w:rsid w:val="7B4E3A9E"/>
    <w:rsid w:val="7B4E74E3"/>
    <w:rsid w:val="7B5239E0"/>
    <w:rsid w:val="7B634005"/>
    <w:rsid w:val="7B6D1267"/>
    <w:rsid w:val="7B7D277B"/>
    <w:rsid w:val="7BE324A9"/>
    <w:rsid w:val="7BFE5DF9"/>
    <w:rsid w:val="7C4E321F"/>
    <w:rsid w:val="7C5926E3"/>
    <w:rsid w:val="7C5E224D"/>
    <w:rsid w:val="7C792E48"/>
    <w:rsid w:val="7CB40F26"/>
    <w:rsid w:val="7CD53BD3"/>
    <w:rsid w:val="7CE50F34"/>
    <w:rsid w:val="7D0E1179"/>
    <w:rsid w:val="7D2F3DC3"/>
    <w:rsid w:val="7D4B7479"/>
    <w:rsid w:val="7D553BA8"/>
    <w:rsid w:val="7D62240C"/>
    <w:rsid w:val="7D732308"/>
    <w:rsid w:val="7D8302C9"/>
    <w:rsid w:val="7D962462"/>
    <w:rsid w:val="7DAA424F"/>
    <w:rsid w:val="7DEF36A5"/>
    <w:rsid w:val="7E504814"/>
    <w:rsid w:val="7E6719E6"/>
    <w:rsid w:val="7E773C56"/>
    <w:rsid w:val="7F555807"/>
    <w:rsid w:val="7F944A38"/>
    <w:rsid w:val="7F9E41AC"/>
    <w:rsid w:val="7FCD1E5D"/>
    <w:rsid w:val="7FEF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3432;&#26805;\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5645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2021-01-18T06:31:00Z</dcterms:created>
  <dc:creator>李守梵</dc:creator>
  <cp:lastModifiedBy>李守梵</cp:lastModifiedBy>
  <dcterms:modified xsi:type="dcterms:W3CDTF">2021-04-27T11:58:35Z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771D00D84DA24DD2BCF1C7E9C768B480</vt:lpwstr>
  </property>
</Properties>
</file>